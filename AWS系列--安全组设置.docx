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DF4846" w:rsidP="00DF4846">
      <w:pPr>
        <w:pStyle w:val="1"/>
      </w:pPr>
      <w:r>
        <w:rPr>
          <w:rFonts w:hint="eastAsia"/>
        </w:rPr>
        <w:t>申请</w:t>
      </w:r>
      <w:r>
        <w:rPr>
          <w:rFonts w:hint="eastAsia"/>
        </w:rPr>
        <w:t>EC2</w:t>
      </w:r>
    </w:p>
    <w:p w:rsidR="002E2D97" w:rsidRDefault="002E2D97" w:rsidP="00BF6D56"/>
    <w:p w:rsidR="002E2D97" w:rsidRDefault="00B639F0" w:rsidP="00BF6D56">
      <w:r>
        <w:rPr>
          <w:noProof/>
        </w:rPr>
        <w:drawing>
          <wp:inline distT="0" distB="0" distL="0" distR="0" wp14:anchorId="1FA1F6AF" wp14:editId="32D57BA3">
            <wp:extent cx="4418319" cy="404271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968" cy="40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97" w:rsidRDefault="002E2D97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/>
    <w:p w:rsidR="00B639F0" w:rsidRDefault="00B639F0" w:rsidP="00BF6D56">
      <w:pPr>
        <w:rPr>
          <w:rFonts w:hint="eastAsia"/>
        </w:rPr>
      </w:pPr>
      <w:bookmarkStart w:id="0" w:name="_GoBack"/>
      <w:bookmarkEnd w:id="0"/>
    </w:p>
    <w:p w:rsidR="007A064A" w:rsidRDefault="007A064A" w:rsidP="00BF6D56">
      <w:r>
        <w:rPr>
          <w:noProof/>
        </w:rPr>
        <w:drawing>
          <wp:inline distT="0" distB="0" distL="0" distR="0" wp14:anchorId="52AB50FF" wp14:editId="62FD4E57">
            <wp:extent cx="6222463" cy="3119718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052" cy="312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Default="007A064A" w:rsidP="00BF6D56"/>
    <w:p w:rsidR="007A064A" w:rsidRPr="00BF6D56" w:rsidRDefault="007A064A" w:rsidP="00BF6D56">
      <w:pPr>
        <w:rPr>
          <w:rFonts w:hint="eastAsia"/>
        </w:rPr>
      </w:pPr>
    </w:p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10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EF" w:rsidRDefault="00F447EF" w:rsidP="00947D67">
      <w:pPr>
        <w:ind w:firstLine="560"/>
      </w:pPr>
      <w:r>
        <w:separator/>
      </w:r>
    </w:p>
  </w:endnote>
  <w:endnote w:type="continuationSeparator" w:id="0">
    <w:p w:rsidR="00F447EF" w:rsidRDefault="00F447EF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EF" w:rsidRDefault="00F447EF" w:rsidP="00947D67">
      <w:pPr>
        <w:ind w:firstLine="560"/>
      </w:pPr>
      <w:r>
        <w:separator/>
      </w:r>
    </w:p>
  </w:footnote>
  <w:footnote w:type="continuationSeparator" w:id="0">
    <w:p w:rsidR="00F447EF" w:rsidRDefault="00F447EF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D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064A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6A91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39F0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DF4846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3C6D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447EF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0946E3"/>
  <w15:chartTrackingRefBased/>
  <w15:docId w15:val="{A23C8417-50A1-4CE1-81A2-B5A51FC7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DFBF6-0E0F-45E0-8EB4-5CFE4FB7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宋亞偉</cp:lastModifiedBy>
  <cp:revision>7</cp:revision>
  <dcterms:created xsi:type="dcterms:W3CDTF">2018-03-14T04:06:00Z</dcterms:created>
  <dcterms:modified xsi:type="dcterms:W3CDTF">2018-03-14T08:31:00Z</dcterms:modified>
  <cp:version>1.0</cp:version>
</cp:coreProperties>
</file>