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A31796" w:rsidP="00A31796">
      <w:pPr>
        <w:pStyle w:val="1"/>
      </w:pPr>
      <w:r>
        <w:rPr>
          <w:rFonts w:hint="eastAsia"/>
        </w:rPr>
        <w:t>根设备</w:t>
      </w:r>
      <w:r w:rsidR="0000591D">
        <w:rPr>
          <w:rFonts w:hint="eastAsia"/>
        </w:rPr>
        <w:t>类型</w:t>
      </w:r>
    </w:p>
    <w:p w:rsidR="002E2D97" w:rsidRDefault="0060015B" w:rsidP="00BF6D56">
      <w:r>
        <w:rPr>
          <w:rFonts w:hint="eastAsia"/>
        </w:rPr>
        <w:t>官方文档</w:t>
      </w:r>
    </w:p>
    <w:p w:rsidR="0060015B" w:rsidRDefault="0060015B" w:rsidP="00BF6D56">
      <w:r w:rsidRPr="0060015B">
        <w:t>https://amazonaws-china.com/cn/ebs/faqs/</w:t>
      </w:r>
    </w:p>
    <w:p w:rsidR="00796D65" w:rsidRDefault="005F3AFE" w:rsidP="00E760CE">
      <w:pPr>
        <w:rPr>
          <w:rFonts w:hint="eastAsia"/>
        </w:rPr>
      </w:pPr>
      <w:r w:rsidRPr="005F3AFE">
        <w:t>https://amazonaws-china.com/cn/ebs/details/</w:t>
      </w:r>
    </w:p>
    <w:p w:rsidR="00796D65" w:rsidRDefault="00796D65" w:rsidP="00BF6D56">
      <w:pPr>
        <w:rPr>
          <w:rFonts w:hint="eastAsia"/>
        </w:rPr>
      </w:pPr>
    </w:p>
    <w:p w:rsidR="002E2D97" w:rsidRDefault="0077605A" w:rsidP="00AE1D5B">
      <w:pPr>
        <w:pStyle w:val="20"/>
        <w:spacing w:before="163" w:after="163"/>
      </w:pPr>
      <w:r>
        <w:rPr>
          <w:rFonts w:hint="eastAsia"/>
        </w:rPr>
        <w:t>实例存储</w:t>
      </w:r>
      <w:r w:rsidR="00AE1D5B">
        <w:rPr>
          <w:rFonts w:hint="eastAsia"/>
        </w:rPr>
        <w:t>（</w:t>
      </w:r>
      <w:r w:rsidR="001B6673">
        <w:rPr>
          <w:rFonts w:hint="eastAsia"/>
        </w:rPr>
        <w:t>本地</w:t>
      </w:r>
      <w:r w:rsidR="00AE1D5B">
        <w:rPr>
          <w:rFonts w:hint="eastAsia"/>
        </w:rPr>
        <w:t>）</w:t>
      </w:r>
    </w:p>
    <w:p w:rsidR="00266AA3" w:rsidRPr="00266AA3" w:rsidRDefault="00266AA3" w:rsidP="00266AA3">
      <w:pPr>
        <w:rPr>
          <w:rFonts w:hint="eastAsia"/>
        </w:rPr>
      </w:pPr>
      <w:r>
        <w:rPr>
          <w:rFonts w:hint="eastAsia"/>
        </w:rPr>
        <w:t>系统</w:t>
      </w:r>
      <w:r w:rsidR="00461F44">
        <w:rPr>
          <w:rFonts w:hint="eastAsia"/>
        </w:rPr>
        <w:t>和磁盘在同一主机上</w:t>
      </w:r>
    </w:p>
    <w:p w:rsidR="0077605A" w:rsidRDefault="00575EF9" w:rsidP="00BF6D56">
      <w:r>
        <w:rPr>
          <w:noProof/>
        </w:rPr>
        <w:drawing>
          <wp:inline distT="0" distB="0" distL="0" distR="0" wp14:anchorId="58C1B175" wp14:editId="31777471">
            <wp:extent cx="5619750" cy="475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A" w:rsidRDefault="0077605A" w:rsidP="00BF6D56"/>
    <w:p w:rsidR="0077605A" w:rsidRDefault="0077605A" w:rsidP="00AE1D5B">
      <w:pPr>
        <w:pStyle w:val="20"/>
        <w:spacing w:before="163" w:after="163"/>
      </w:pPr>
      <w:r>
        <w:rPr>
          <w:rFonts w:hint="eastAsia"/>
        </w:rPr>
        <w:t>EBS</w:t>
      </w:r>
      <w:r>
        <w:rPr>
          <w:rFonts w:hint="eastAsia"/>
        </w:rPr>
        <w:t>存储</w:t>
      </w:r>
      <w:r w:rsidR="00AE1D5B">
        <w:rPr>
          <w:rFonts w:hint="eastAsia"/>
        </w:rPr>
        <w:t>（</w:t>
      </w:r>
      <w:r w:rsidR="001B6673">
        <w:rPr>
          <w:rFonts w:hint="eastAsia"/>
        </w:rPr>
        <w:t>网盘</w:t>
      </w:r>
      <w:r w:rsidR="00AE1D5B">
        <w:rPr>
          <w:rFonts w:hint="eastAsia"/>
        </w:rPr>
        <w:t>）</w:t>
      </w:r>
    </w:p>
    <w:p w:rsidR="002E2D97" w:rsidRPr="00BF6D56" w:rsidRDefault="009118EB" w:rsidP="00BF6D56">
      <w:r>
        <w:rPr>
          <w:rFonts w:hint="eastAsia"/>
        </w:rPr>
        <w:t>Elastic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Storage</w:t>
      </w:r>
    </w:p>
    <w:p w:rsidR="00BF6D56" w:rsidRDefault="00BF6D56" w:rsidP="00BF6D56"/>
    <w:p w:rsidR="00131FB9" w:rsidRDefault="0091086F" w:rsidP="00BF6D56">
      <w:r>
        <w:rPr>
          <w:rFonts w:hint="eastAsia"/>
        </w:rPr>
        <w:t>EBS</w:t>
      </w:r>
      <w:r w:rsidR="00131FB9">
        <w:rPr>
          <w:rFonts w:hint="eastAsia"/>
        </w:rPr>
        <w:t>可能与</w:t>
      </w:r>
      <w:r w:rsidR="00B10F9B">
        <w:rPr>
          <w:rFonts w:hint="eastAsia"/>
        </w:rPr>
        <w:t>云主机</w:t>
      </w:r>
      <w:r w:rsidR="00131FB9">
        <w:rPr>
          <w:rFonts w:hint="eastAsia"/>
        </w:rPr>
        <w:t>不在一台物理机上</w:t>
      </w:r>
      <w:r w:rsidR="00431993">
        <w:rPr>
          <w:rFonts w:hint="eastAsia"/>
        </w:rPr>
        <w:t>，可能在其他物理机上。</w:t>
      </w:r>
    </w:p>
    <w:p w:rsidR="00575EF9" w:rsidRDefault="00575EF9" w:rsidP="00BF6D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3A904" wp14:editId="32A81829">
            <wp:extent cx="9220200" cy="575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B9" w:rsidRDefault="006733C5" w:rsidP="00BF6D56">
      <w:r>
        <w:rPr>
          <w:noProof/>
        </w:rPr>
        <w:drawing>
          <wp:inline distT="0" distB="0" distL="0" distR="0" wp14:anchorId="55EA1C5E" wp14:editId="23D1C07F">
            <wp:extent cx="8153400" cy="539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B9" w:rsidRDefault="00131FB9" w:rsidP="00BF6D56"/>
    <w:p w:rsidR="00131FB9" w:rsidRDefault="00131FB9" w:rsidP="00BF6D56"/>
    <w:p w:rsidR="00131FB9" w:rsidRDefault="00131FB9" w:rsidP="00BF6D56"/>
    <w:p w:rsidR="00145ACF" w:rsidRDefault="00145ACF" w:rsidP="00145ACF">
      <w:pPr>
        <w:pStyle w:val="20"/>
        <w:spacing w:before="163" w:after="163"/>
      </w:pPr>
      <w:r>
        <w:rPr>
          <w:rFonts w:hint="eastAsia"/>
        </w:rPr>
        <w:t>存储差异</w:t>
      </w:r>
      <w:r>
        <w:t>:</w:t>
      </w:r>
    </w:p>
    <w:p w:rsidR="00145ACF" w:rsidRDefault="00145ACF" w:rsidP="00BF6D56">
      <w:r>
        <w:rPr>
          <w:rFonts w:hint="eastAsia"/>
        </w:rPr>
        <w:t>云主机去读写实例存储相当于在本地磁盘</w:t>
      </w:r>
      <w:r w:rsidR="00824FB7">
        <w:rPr>
          <w:rFonts w:hint="eastAsia"/>
        </w:rPr>
        <w:t>上</w:t>
      </w:r>
      <w:r>
        <w:rPr>
          <w:rFonts w:hint="eastAsia"/>
        </w:rPr>
        <w:t>操作</w:t>
      </w:r>
      <w:r w:rsidR="00A66CF0">
        <w:rPr>
          <w:rFonts w:hint="eastAsia"/>
        </w:rPr>
        <w:t xml:space="preserve"> </w:t>
      </w:r>
      <w:r w:rsidR="00A66CF0">
        <w:rPr>
          <w:rFonts w:hint="eastAsia"/>
        </w:rPr>
        <w:t>（</w:t>
      </w:r>
      <w:r w:rsidR="00376C27">
        <w:rPr>
          <w:rFonts w:hint="eastAsia"/>
        </w:rPr>
        <w:t>读取</w:t>
      </w:r>
      <w:r w:rsidR="00A66CF0">
        <w:rPr>
          <w:rFonts w:hint="eastAsia"/>
        </w:rPr>
        <w:t>快）</w:t>
      </w:r>
    </w:p>
    <w:p w:rsidR="00145ACF" w:rsidRDefault="00145ACF" w:rsidP="00BF6D56">
      <w:r>
        <w:rPr>
          <w:rFonts w:hint="eastAsia"/>
        </w:rPr>
        <w:t>云主机去读写</w:t>
      </w:r>
      <w:r>
        <w:rPr>
          <w:rFonts w:hint="eastAsia"/>
        </w:rPr>
        <w:t>EBS</w:t>
      </w:r>
      <w:r>
        <w:rPr>
          <w:rFonts w:hint="eastAsia"/>
        </w:rPr>
        <w:t>存储相当于</w:t>
      </w:r>
      <w:r w:rsidR="00272F17">
        <w:rPr>
          <w:rFonts w:hint="eastAsia"/>
        </w:rPr>
        <w:t>通过网络，对远程的磁盘进行操作</w:t>
      </w:r>
      <w:r w:rsidR="00376C27">
        <w:rPr>
          <w:rFonts w:hint="eastAsia"/>
        </w:rPr>
        <w:t xml:space="preserve"> </w:t>
      </w:r>
      <w:r w:rsidR="00376C27">
        <w:rPr>
          <w:rFonts w:hint="eastAsia"/>
        </w:rPr>
        <w:t>（读取慢）</w:t>
      </w:r>
    </w:p>
    <w:p w:rsidR="00145ACF" w:rsidRDefault="000A1C2C" w:rsidP="00BF6D56">
      <w:r>
        <w:rPr>
          <w:rFonts w:hint="eastAsia"/>
        </w:rPr>
        <w:t>衡量</w:t>
      </w:r>
      <w:r>
        <w:rPr>
          <w:rFonts w:hint="eastAsia"/>
        </w:rPr>
        <w:t>EBS</w:t>
      </w:r>
      <w:r>
        <w:rPr>
          <w:rFonts w:hint="eastAsia"/>
        </w:rPr>
        <w:t>的指标</w:t>
      </w:r>
    </w:p>
    <w:p w:rsidR="000A1C2C" w:rsidRDefault="000A1C2C" w:rsidP="000A1C2C">
      <w:r>
        <w:rPr>
          <w:rFonts w:hint="eastAsia"/>
        </w:rPr>
        <w:t>IOPS</w:t>
      </w:r>
      <w:r>
        <w:t xml:space="preserve">  </w:t>
      </w:r>
      <w:r w:rsidR="00A41DC7">
        <w:t xml:space="preserve"> </w:t>
      </w:r>
      <w:r>
        <w:rPr>
          <w:rFonts w:hint="eastAsia"/>
        </w:rPr>
        <w:t>次数</w:t>
      </w:r>
      <w:bookmarkStart w:id="0" w:name="_GoBack"/>
      <w:bookmarkEnd w:id="0"/>
    </w:p>
    <w:p w:rsidR="000A1C2C" w:rsidRPr="00BF6D56" w:rsidRDefault="000A1C2C" w:rsidP="000A1C2C">
      <w:r>
        <w:rPr>
          <w:rFonts w:hint="eastAsia"/>
        </w:rPr>
        <w:t>吞吐量</w:t>
      </w:r>
      <w:r>
        <w:rPr>
          <w:rFonts w:hint="eastAsia"/>
        </w:rPr>
        <w:t xml:space="preserve"> </w:t>
      </w:r>
      <w:r>
        <w:rPr>
          <w:rFonts w:hint="eastAsia"/>
        </w:rPr>
        <w:t>字节数</w:t>
      </w:r>
    </w:p>
    <w:p w:rsidR="000A1C2C" w:rsidRDefault="000A1C2C" w:rsidP="00BF6D56">
      <w:pPr>
        <w:rPr>
          <w:b/>
        </w:rPr>
      </w:pPr>
    </w:p>
    <w:p w:rsidR="00324F2B" w:rsidRPr="00324F2B" w:rsidRDefault="00324F2B" w:rsidP="00BF6D56">
      <w:pPr>
        <w:rPr>
          <w:rFonts w:hint="eastAsia"/>
        </w:rPr>
      </w:pPr>
      <w:r>
        <w:rPr>
          <w:rFonts w:hint="eastAsia"/>
        </w:rPr>
        <w:t>云主机在释放的时候本地存储磁盘也就释放了</w:t>
      </w:r>
    </w:p>
    <w:p w:rsidR="00BF6D56" w:rsidRDefault="00303D54" w:rsidP="00BF6D56">
      <w:r>
        <w:rPr>
          <w:rFonts w:hint="eastAsia"/>
        </w:rPr>
        <w:t>AWS</w:t>
      </w:r>
      <w:r>
        <w:rPr>
          <w:rFonts w:hint="eastAsia"/>
        </w:rPr>
        <w:t>规定，实例一终止，配置在本地存储上的数据就没了。</w:t>
      </w:r>
    </w:p>
    <w:p w:rsidR="00303D54" w:rsidRDefault="00303D54" w:rsidP="00BF6D56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EBS</w:t>
      </w:r>
      <w:r>
        <w:rPr>
          <w:rFonts w:hint="eastAsia"/>
        </w:rPr>
        <w:t>是远程的磁盘。与</w:t>
      </w:r>
      <w:r>
        <w:rPr>
          <w:rFonts w:hint="eastAsia"/>
        </w:rPr>
        <w:t>EC2</w:t>
      </w:r>
      <w:r>
        <w:rPr>
          <w:rFonts w:hint="eastAsia"/>
        </w:rPr>
        <w:t>不在同一主机上，</w:t>
      </w:r>
      <w:r>
        <w:rPr>
          <w:rFonts w:hint="eastAsia"/>
        </w:rPr>
        <w:t>EBS</w:t>
      </w:r>
      <w:r>
        <w:rPr>
          <w:rFonts w:hint="eastAsia"/>
        </w:rPr>
        <w:t>可以独立存在</w:t>
      </w:r>
    </w:p>
    <w:p w:rsidR="00303D54" w:rsidRDefault="00303D54" w:rsidP="00BF6D56"/>
    <w:p w:rsidR="00ED2FE8" w:rsidRDefault="00ED2FE8" w:rsidP="00BF6D56">
      <w:r>
        <w:rPr>
          <w:rFonts w:hint="eastAsia"/>
        </w:rPr>
        <w:t>由映像决定系统存放在</w:t>
      </w:r>
      <w:r w:rsidR="00D31CB8">
        <w:rPr>
          <w:rFonts w:hint="eastAsia"/>
        </w:rPr>
        <w:t>本地实例还是</w:t>
      </w:r>
      <w:r w:rsidR="00D31CB8">
        <w:rPr>
          <w:rFonts w:hint="eastAsia"/>
        </w:rPr>
        <w:t>EBS</w:t>
      </w:r>
    </w:p>
    <w:p w:rsidR="00ED2FE8" w:rsidRDefault="00ED2FE8" w:rsidP="00BF6D56"/>
    <w:p w:rsidR="00ED2FE8" w:rsidRDefault="00914305" w:rsidP="00BF6D56">
      <w:r>
        <w:rPr>
          <w:rFonts w:hint="eastAsia"/>
        </w:rPr>
        <w:t>1x4SSD</w:t>
      </w:r>
    </w:p>
    <w:p w:rsidR="00511D88" w:rsidRDefault="00511D88" w:rsidP="00BF6D56">
      <w:r>
        <w:rPr>
          <w:noProof/>
        </w:rPr>
        <w:drawing>
          <wp:inline distT="0" distB="0" distL="0" distR="0" wp14:anchorId="6CF029BA" wp14:editId="5E79A141">
            <wp:extent cx="7515225" cy="501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88" w:rsidRDefault="00511D88" w:rsidP="00BF6D56">
      <w:pPr>
        <w:rPr>
          <w:rFonts w:hint="eastAsia"/>
        </w:rPr>
      </w:pPr>
    </w:p>
    <w:p w:rsidR="00914305" w:rsidRDefault="00914305" w:rsidP="00BF6D56">
      <w:r>
        <w:rPr>
          <w:noProof/>
        </w:rPr>
        <w:drawing>
          <wp:inline distT="0" distB="0" distL="0" distR="0" wp14:anchorId="3AE6E3B0" wp14:editId="3C9C441F">
            <wp:extent cx="7639050" cy="530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05" w:rsidRDefault="00914305" w:rsidP="00BF6D56"/>
    <w:p w:rsidR="00914305" w:rsidRDefault="00914305" w:rsidP="00BF6D56">
      <w:pPr>
        <w:rPr>
          <w:rFonts w:hint="eastAsia"/>
        </w:rPr>
      </w:pPr>
    </w:p>
    <w:p w:rsidR="00ED2FE8" w:rsidRPr="000A1C2C" w:rsidRDefault="00ED2FE8" w:rsidP="00BF6D56">
      <w:pPr>
        <w:rPr>
          <w:rFonts w:hint="eastAsia"/>
        </w:rPr>
      </w:pPr>
    </w:p>
    <w:sectPr w:rsidR="00ED2FE8" w:rsidRPr="000A1C2C" w:rsidSect="009F01F3">
      <w:footerReference w:type="default" r:id="rId13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814" w:rsidRDefault="006D2814" w:rsidP="00947D67">
      <w:pPr>
        <w:ind w:firstLine="560"/>
      </w:pPr>
      <w:r>
        <w:separator/>
      </w:r>
    </w:p>
  </w:endnote>
  <w:endnote w:type="continuationSeparator" w:id="0">
    <w:p w:rsidR="006D2814" w:rsidRDefault="006D281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814" w:rsidRDefault="006D2814" w:rsidP="00947D67">
      <w:pPr>
        <w:ind w:firstLine="560"/>
      </w:pPr>
      <w:r>
        <w:separator/>
      </w:r>
    </w:p>
  </w:footnote>
  <w:footnote w:type="continuationSeparator" w:id="0">
    <w:p w:rsidR="006D2814" w:rsidRDefault="006D2814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96"/>
    <w:rsid w:val="0000591D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A1C2C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1FB9"/>
    <w:rsid w:val="00132D7D"/>
    <w:rsid w:val="00134549"/>
    <w:rsid w:val="00141F62"/>
    <w:rsid w:val="00145ACF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B6673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AA3"/>
    <w:rsid w:val="00266DA1"/>
    <w:rsid w:val="002678E0"/>
    <w:rsid w:val="00272F17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03D54"/>
    <w:rsid w:val="003243DB"/>
    <w:rsid w:val="00324F2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76C2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4D4"/>
    <w:rsid w:val="003F6723"/>
    <w:rsid w:val="00400FCA"/>
    <w:rsid w:val="0040163F"/>
    <w:rsid w:val="00402CB0"/>
    <w:rsid w:val="00406ED3"/>
    <w:rsid w:val="004115B6"/>
    <w:rsid w:val="00414BE9"/>
    <w:rsid w:val="00420E57"/>
    <w:rsid w:val="00426BB3"/>
    <w:rsid w:val="00426F26"/>
    <w:rsid w:val="00431993"/>
    <w:rsid w:val="00433EA8"/>
    <w:rsid w:val="004356E9"/>
    <w:rsid w:val="0043791C"/>
    <w:rsid w:val="00437C55"/>
    <w:rsid w:val="00451649"/>
    <w:rsid w:val="00461F44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1D88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5EF9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3AFE"/>
    <w:rsid w:val="005F6926"/>
    <w:rsid w:val="0060015B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02EF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33C5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281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7605A"/>
    <w:rsid w:val="007818A1"/>
    <w:rsid w:val="007858F1"/>
    <w:rsid w:val="00790169"/>
    <w:rsid w:val="00791157"/>
    <w:rsid w:val="00792279"/>
    <w:rsid w:val="007966D3"/>
    <w:rsid w:val="00796D65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4FB7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086F"/>
    <w:rsid w:val="009118EB"/>
    <w:rsid w:val="00913B6A"/>
    <w:rsid w:val="00914305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04"/>
    <w:rsid w:val="00972E47"/>
    <w:rsid w:val="00973AB4"/>
    <w:rsid w:val="00977DEB"/>
    <w:rsid w:val="00984DA7"/>
    <w:rsid w:val="009A21C3"/>
    <w:rsid w:val="009A4AF7"/>
    <w:rsid w:val="009A58DD"/>
    <w:rsid w:val="009B62D8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796"/>
    <w:rsid w:val="00A320D3"/>
    <w:rsid w:val="00A37D78"/>
    <w:rsid w:val="00A40CEC"/>
    <w:rsid w:val="00A41DC7"/>
    <w:rsid w:val="00A46A6F"/>
    <w:rsid w:val="00A472FF"/>
    <w:rsid w:val="00A51034"/>
    <w:rsid w:val="00A5547F"/>
    <w:rsid w:val="00A56A51"/>
    <w:rsid w:val="00A66CF0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1D5B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0F9B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4CE2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2695D"/>
    <w:rsid w:val="00D30BE9"/>
    <w:rsid w:val="00D31CB8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60CE"/>
    <w:rsid w:val="00E7773F"/>
    <w:rsid w:val="00E84FBA"/>
    <w:rsid w:val="00E96E09"/>
    <w:rsid w:val="00EA2368"/>
    <w:rsid w:val="00EA2B1F"/>
    <w:rsid w:val="00EA5A24"/>
    <w:rsid w:val="00EC1A91"/>
    <w:rsid w:val="00ED03E0"/>
    <w:rsid w:val="00ED2FE8"/>
    <w:rsid w:val="00EE0937"/>
    <w:rsid w:val="00EE20B1"/>
    <w:rsid w:val="00EE559E"/>
    <w:rsid w:val="00EE63C5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836E8B"/>
  <w15:chartTrackingRefBased/>
  <w15:docId w15:val="{73FB469A-246C-4415-B321-718A5AF6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ACF5-182E-41C0-BC05-7AD2B704A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</Template>
  <TotalTime>249</TotalTime>
  <Pages>3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宋亞偉</cp:lastModifiedBy>
  <cp:revision>54</cp:revision>
  <dcterms:created xsi:type="dcterms:W3CDTF">2018-03-29T06:38:00Z</dcterms:created>
  <dcterms:modified xsi:type="dcterms:W3CDTF">2018-03-29T11:04:00Z</dcterms:modified>
  <cp:version>1.0</cp:version>
</cp:coreProperties>
</file>