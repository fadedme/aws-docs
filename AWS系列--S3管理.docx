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5B1462" w:rsidP="005B1462">
      <w:pPr>
        <w:pStyle w:val="1"/>
      </w:pPr>
      <w:r w:rsidRPr="005B1462">
        <w:rPr>
          <w:rFonts w:hint="eastAsia"/>
        </w:rPr>
        <w:t>AWS--</w:t>
      </w:r>
      <w:r w:rsidRPr="005B1462">
        <w:rPr>
          <w:rFonts w:hint="eastAsia"/>
        </w:rPr>
        <w:t>申请</w:t>
      </w:r>
      <w:r>
        <w:rPr>
          <w:rFonts w:hint="eastAsia"/>
        </w:rPr>
        <w:t>S3</w:t>
      </w:r>
    </w:p>
    <w:p w:rsidR="00F86AE3" w:rsidRDefault="00F86AE3" w:rsidP="00F86AE3">
      <w:r>
        <w:rPr>
          <w:rFonts w:hint="eastAsia"/>
        </w:rPr>
        <w:t>官方文档：</w:t>
      </w:r>
    </w:p>
    <w:p w:rsidR="00663519" w:rsidRDefault="00663519" w:rsidP="00F86AE3">
      <w:r>
        <w:rPr>
          <w:rFonts w:hint="eastAsia"/>
        </w:rPr>
        <w:t>申请</w:t>
      </w:r>
      <w:r>
        <w:rPr>
          <w:rFonts w:hint="eastAsia"/>
        </w:rPr>
        <w:t>S3</w:t>
      </w:r>
      <w:r>
        <w:rPr>
          <w:rFonts w:hint="eastAsia"/>
        </w:rPr>
        <w:t>文档：</w:t>
      </w:r>
    </w:p>
    <w:p w:rsidR="00F86AE3" w:rsidRDefault="00F86AE3" w:rsidP="00F86AE3">
      <w:r w:rsidRPr="00F86AE3">
        <w:t>https://docs.aws.amazon.com/zh_cn/AmazonS3/latest/gsg/GetStartedWithS3.html</w:t>
      </w:r>
    </w:p>
    <w:p w:rsidR="00663519" w:rsidRDefault="00663519" w:rsidP="00F86AE3">
      <w:r>
        <w:rPr>
          <w:rFonts w:hint="eastAsia"/>
        </w:rPr>
        <w:t>S3</w:t>
      </w:r>
      <w:r>
        <w:rPr>
          <w:rFonts w:hint="eastAsia"/>
        </w:rPr>
        <w:t>定价：</w:t>
      </w:r>
    </w:p>
    <w:p w:rsidR="00851150" w:rsidRDefault="00851150" w:rsidP="00F86AE3">
      <w:r w:rsidRPr="00851150">
        <w:rPr>
          <w:rFonts w:hint="eastAsia"/>
        </w:rPr>
        <w:t xml:space="preserve">AWS </w:t>
      </w:r>
      <w:r w:rsidRPr="00851150">
        <w:rPr>
          <w:rFonts w:hint="eastAsia"/>
        </w:rPr>
        <w:t>新客户将在一年内的每个月中获得标准存储类中的</w:t>
      </w:r>
      <w:r w:rsidRPr="00851150">
        <w:rPr>
          <w:rFonts w:hint="eastAsia"/>
        </w:rPr>
        <w:t xml:space="preserve"> 5GB Amazon S3 </w:t>
      </w:r>
      <w:r w:rsidRPr="00851150">
        <w:rPr>
          <w:rFonts w:hint="eastAsia"/>
        </w:rPr>
        <w:t>存储、</w:t>
      </w:r>
      <w:r w:rsidRPr="00851150">
        <w:rPr>
          <w:rFonts w:hint="eastAsia"/>
        </w:rPr>
        <w:t xml:space="preserve">20000 </w:t>
      </w:r>
      <w:r w:rsidRPr="00851150">
        <w:rPr>
          <w:rFonts w:hint="eastAsia"/>
        </w:rPr>
        <w:t>个</w:t>
      </w:r>
      <w:r w:rsidRPr="00851150">
        <w:rPr>
          <w:rFonts w:hint="eastAsia"/>
        </w:rPr>
        <w:t xml:space="preserve"> Get </w:t>
      </w:r>
      <w:r w:rsidRPr="00851150">
        <w:rPr>
          <w:rFonts w:hint="eastAsia"/>
        </w:rPr>
        <w:t>请求、</w:t>
      </w:r>
      <w:r w:rsidRPr="00851150">
        <w:rPr>
          <w:rFonts w:hint="eastAsia"/>
        </w:rPr>
        <w:t xml:space="preserve">2000 </w:t>
      </w:r>
      <w:r w:rsidRPr="00851150">
        <w:rPr>
          <w:rFonts w:hint="eastAsia"/>
        </w:rPr>
        <w:t>个</w:t>
      </w:r>
      <w:r w:rsidRPr="00851150">
        <w:rPr>
          <w:rFonts w:hint="eastAsia"/>
        </w:rPr>
        <w:t xml:space="preserve"> Put </w:t>
      </w:r>
      <w:r w:rsidRPr="00851150">
        <w:rPr>
          <w:rFonts w:hint="eastAsia"/>
        </w:rPr>
        <w:t>请求以及</w:t>
      </w:r>
      <w:r w:rsidRPr="00851150">
        <w:rPr>
          <w:rFonts w:hint="eastAsia"/>
        </w:rPr>
        <w:t xml:space="preserve"> 15GB </w:t>
      </w:r>
      <w:r w:rsidRPr="00851150">
        <w:rPr>
          <w:rFonts w:hint="eastAsia"/>
        </w:rPr>
        <w:t>的对外数据传输量。</w:t>
      </w:r>
    </w:p>
    <w:p w:rsidR="00663519" w:rsidRDefault="00663519" w:rsidP="00F86AE3">
      <w:r w:rsidRPr="00663519">
        <w:t>https://aws.amazon.com/cn/s3/pricing/</w:t>
      </w:r>
    </w:p>
    <w:p w:rsidR="003C7E2B" w:rsidRPr="00E569E4" w:rsidRDefault="003C7E2B" w:rsidP="00F86AE3"/>
    <w:p w:rsidR="00663519" w:rsidRPr="00F86AE3" w:rsidRDefault="00663519" w:rsidP="00F86AE3"/>
    <w:p w:rsidR="00463FF3" w:rsidRDefault="00463FF3" w:rsidP="00BF6D56">
      <w:r>
        <w:rPr>
          <w:rFonts w:hint="eastAsia"/>
        </w:rPr>
        <w:t>A</w:t>
      </w:r>
      <w:r w:rsidRPr="00463FF3">
        <w:rPr>
          <w:rFonts w:hint="eastAsia"/>
        </w:rPr>
        <w:t xml:space="preserve">mazon Simple Storage Service (Amazon S3) </w:t>
      </w:r>
      <w:r w:rsidRPr="00463FF3">
        <w:rPr>
          <w:rFonts w:hint="eastAsia"/>
        </w:rPr>
        <w:t>是一项面向</w:t>
      </w:r>
      <w:r w:rsidRPr="00463FF3">
        <w:rPr>
          <w:rFonts w:hint="eastAsia"/>
        </w:rPr>
        <w:t xml:space="preserve"> Internet </w:t>
      </w:r>
      <w:r w:rsidRPr="00463FF3">
        <w:rPr>
          <w:rFonts w:hint="eastAsia"/>
        </w:rPr>
        <w:t>的存储服务。</w:t>
      </w:r>
    </w:p>
    <w:p w:rsidR="002E2D97" w:rsidRDefault="00463FF3" w:rsidP="00BF6D56">
      <w:r w:rsidRPr="00463FF3">
        <w:rPr>
          <w:rFonts w:hint="eastAsia"/>
        </w:rPr>
        <w:t>您可以通过</w:t>
      </w:r>
      <w:r w:rsidRPr="00463FF3">
        <w:rPr>
          <w:rFonts w:hint="eastAsia"/>
        </w:rPr>
        <w:t xml:space="preserve"> Amazon S3 </w:t>
      </w:r>
      <w:r w:rsidRPr="00463FF3">
        <w:rPr>
          <w:rFonts w:hint="eastAsia"/>
        </w:rPr>
        <w:t>随时在</w:t>
      </w:r>
      <w:r w:rsidRPr="00463FF3">
        <w:rPr>
          <w:rFonts w:hint="eastAsia"/>
        </w:rPr>
        <w:t xml:space="preserve"> Web </w:t>
      </w:r>
      <w:r w:rsidRPr="00463FF3">
        <w:rPr>
          <w:rFonts w:hint="eastAsia"/>
        </w:rPr>
        <w:t>上的任何位置存储和检索的任意大小的数据</w:t>
      </w:r>
    </w:p>
    <w:p w:rsidR="002E2D97" w:rsidRDefault="0021150E" w:rsidP="00BF6D56">
      <w:r>
        <w:rPr>
          <w:noProof/>
        </w:rPr>
        <w:drawing>
          <wp:inline distT="0" distB="0" distL="0" distR="0" wp14:anchorId="35DF72E9" wp14:editId="26A4756D">
            <wp:extent cx="9777730" cy="4228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62" w:rsidRDefault="005B1462" w:rsidP="00BF6D56"/>
    <w:p w:rsidR="005B1462" w:rsidRDefault="00395BCA" w:rsidP="00BF6D56">
      <w:r>
        <w:rPr>
          <w:noProof/>
        </w:rPr>
        <w:drawing>
          <wp:inline distT="0" distB="0" distL="0" distR="0" wp14:anchorId="365C206E" wp14:editId="48F26470">
            <wp:extent cx="9777730" cy="4283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1D" w:rsidRDefault="00FC471D" w:rsidP="00FC471D">
      <w:pPr>
        <w:pStyle w:val="20"/>
        <w:spacing w:before="163" w:after="163"/>
      </w:pPr>
      <w:r>
        <w:rPr>
          <w:rFonts w:hint="eastAsia"/>
        </w:rPr>
        <w:t>命名准则创建您自己的存储桶名称：</w:t>
      </w:r>
    </w:p>
    <w:p w:rsidR="00FC471D" w:rsidRDefault="00FC471D" w:rsidP="00FC471D">
      <w:r>
        <w:rPr>
          <w:rFonts w:hint="eastAsia"/>
        </w:rPr>
        <w:t>名称在</w:t>
      </w:r>
      <w:r>
        <w:rPr>
          <w:rFonts w:hint="eastAsia"/>
        </w:rPr>
        <w:t xml:space="preserve"> Amazon S3 </w:t>
      </w:r>
      <w:r>
        <w:rPr>
          <w:rFonts w:hint="eastAsia"/>
        </w:rPr>
        <w:t>中的所有现有存储桶名称中必须是唯一的。</w:t>
      </w:r>
    </w:p>
    <w:p w:rsidR="00FC471D" w:rsidRPr="00FC471D" w:rsidRDefault="00FC471D" w:rsidP="00FC471D">
      <w:r>
        <w:rPr>
          <w:rFonts w:hint="eastAsia"/>
        </w:rPr>
        <w:t>创建存储桶后，您将无法更改名称，因此，请做出明智的选择。</w:t>
      </w:r>
    </w:p>
    <w:p w:rsidR="00FC471D" w:rsidRPr="00FC471D" w:rsidRDefault="00FC471D" w:rsidP="00BF6D56">
      <w:r>
        <w:rPr>
          <w:rFonts w:hint="eastAsia"/>
        </w:rPr>
        <w:t>选择反映存储桶中对象的存储桶名称，因为存储桶名称在指向将置于存储桶中的对象的</w:t>
      </w:r>
      <w:r>
        <w:rPr>
          <w:rFonts w:hint="eastAsia"/>
        </w:rPr>
        <w:t xml:space="preserve"> URL </w:t>
      </w:r>
      <w:r>
        <w:rPr>
          <w:rFonts w:hint="eastAsia"/>
        </w:rPr>
        <w:t>中是可见的。</w:t>
      </w:r>
    </w:p>
    <w:p w:rsidR="00FC471D" w:rsidRDefault="00FC471D" w:rsidP="00BF6D56">
      <w:r w:rsidRPr="00FC471D">
        <w:lastRenderedPageBreak/>
        <w:t>https://docs.aws.amazon.com/zh_cn/AmazonS3/latest/dev//BucketRestrictions.html#bucketnamingrules</w:t>
      </w:r>
    </w:p>
    <w:p w:rsidR="00FC471D" w:rsidRDefault="00FC471D" w:rsidP="00BF6D56"/>
    <w:p w:rsidR="00FC471D" w:rsidRDefault="00FC471D" w:rsidP="00BF6D56"/>
    <w:p w:rsidR="003B479D" w:rsidRDefault="00C80A28" w:rsidP="003B479D">
      <w:r>
        <w:rPr>
          <w:rFonts w:hint="eastAsia"/>
        </w:rPr>
        <w:t>数据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对象</w:t>
      </w:r>
    </w:p>
    <w:p w:rsidR="00C80A28" w:rsidRDefault="00C80A28" w:rsidP="003B479D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集存</w:t>
      </w:r>
      <w:r>
        <w:rPr>
          <w:rFonts w:hint="eastAsia"/>
        </w:rPr>
        <w:t xml:space="preserve"> --</w:t>
      </w:r>
      <w:r>
        <w:rPr>
          <w:rFonts w:hint="eastAsia"/>
        </w:rPr>
        <w:t>》桶</w:t>
      </w:r>
    </w:p>
    <w:p w:rsidR="00C80A28" w:rsidRDefault="00C80A28" w:rsidP="003B479D"/>
    <w:p w:rsidR="00C80A28" w:rsidRDefault="00C80A28" w:rsidP="003B479D">
      <w:r>
        <w:rPr>
          <w:rFonts w:hint="eastAsia"/>
        </w:rPr>
        <w:t>桶</w:t>
      </w:r>
      <w:r>
        <w:rPr>
          <w:rFonts w:hint="eastAsia"/>
        </w:rPr>
        <w:t xml:space="preserve"> </w:t>
      </w:r>
      <w:r>
        <w:rPr>
          <w:rFonts w:hint="eastAsia"/>
        </w:rPr>
        <w:t>相当于根目录</w:t>
      </w:r>
    </w:p>
    <w:p w:rsidR="00463FF3" w:rsidRDefault="00463FF3" w:rsidP="003B479D"/>
    <w:p w:rsidR="00463FF3" w:rsidRDefault="00463FF3" w:rsidP="003B479D"/>
    <w:p w:rsidR="00463FF3" w:rsidRDefault="00463FF3" w:rsidP="003B479D"/>
    <w:p w:rsidR="003B479D" w:rsidRDefault="003B479D" w:rsidP="003B479D"/>
    <w:p w:rsidR="003B479D" w:rsidRDefault="003B479D" w:rsidP="003B479D"/>
    <w:p w:rsidR="003B479D" w:rsidRDefault="003B479D" w:rsidP="003B479D"/>
    <w:p w:rsidR="003B479D" w:rsidRDefault="003B479D" w:rsidP="003B479D"/>
    <w:p w:rsidR="003B479D" w:rsidRDefault="003B479D" w:rsidP="003B479D"/>
    <w:p w:rsidR="003B479D" w:rsidRDefault="003B479D" w:rsidP="003B479D"/>
    <w:p w:rsidR="003B479D" w:rsidRDefault="003B479D" w:rsidP="003B479D"/>
    <w:p w:rsidR="003B479D" w:rsidRDefault="003B479D" w:rsidP="003B479D"/>
    <w:p w:rsidR="005B1462" w:rsidRPr="003B479D" w:rsidRDefault="003B479D" w:rsidP="003B479D">
      <w:pPr>
        <w:tabs>
          <w:tab w:val="left" w:pos="2376"/>
        </w:tabs>
      </w:pPr>
      <w:r>
        <w:tab/>
      </w:r>
    </w:p>
    <w:p w:rsidR="002E2D97" w:rsidRPr="00BF6D56" w:rsidRDefault="00794F95" w:rsidP="00BF6D56">
      <w:r>
        <w:rPr>
          <w:noProof/>
        </w:rPr>
        <w:drawing>
          <wp:inline distT="0" distB="0" distL="0" distR="0" wp14:anchorId="603FB1F1" wp14:editId="0EDE95A7">
            <wp:extent cx="8334375" cy="789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BF6D56" w:rsidP="00BF6D56"/>
    <w:p w:rsidR="00BF6D56" w:rsidRDefault="00E23EC5" w:rsidP="00BF6D56">
      <w:r>
        <w:rPr>
          <w:noProof/>
        </w:rPr>
        <w:lastRenderedPageBreak/>
        <w:drawing>
          <wp:inline distT="0" distB="0" distL="0" distR="0" wp14:anchorId="2E6EF008" wp14:editId="3FFC72BE">
            <wp:extent cx="8362950" cy="787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74" w:rsidRDefault="00052674" w:rsidP="00BF6D56"/>
    <w:p w:rsidR="00052674" w:rsidRDefault="00052674" w:rsidP="00BF6D56"/>
    <w:p w:rsidR="00052674" w:rsidRDefault="008460AD" w:rsidP="00BF6D56">
      <w:r>
        <w:rPr>
          <w:noProof/>
        </w:rPr>
        <w:lastRenderedPageBreak/>
        <w:drawing>
          <wp:inline distT="0" distB="0" distL="0" distR="0" wp14:anchorId="02252861" wp14:editId="5ABFF60F">
            <wp:extent cx="8362950" cy="783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74" w:rsidRDefault="00052674" w:rsidP="00BF6D56"/>
    <w:p w:rsidR="00052674" w:rsidRDefault="00670692" w:rsidP="00BF6D56">
      <w:r>
        <w:rPr>
          <w:noProof/>
        </w:rPr>
        <w:lastRenderedPageBreak/>
        <w:drawing>
          <wp:inline distT="0" distB="0" distL="0" distR="0" wp14:anchorId="12EC22A3" wp14:editId="41A4E2A8">
            <wp:extent cx="8372475" cy="787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74" w:rsidRDefault="00052674" w:rsidP="00BF6D56"/>
    <w:p w:rsidR="00052674" w:rsidRDefault="00950416" w:rsidP="00BF6D56">
      <w:r>
        <w:rPr>
          <w:noProof/>
        </w:rPr>
        <w:drawing>
          <wp:inline distT="0" distB="0" distL="0" distR="0" wp14:anchorId="16E50DEB" wp14:editId="762A0470">
            <wp:extent cx="9777730" cy="42837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74" w:rsidRDefault="00052674" w:rsidP="00BF6D56"/>
    <w:p w:rsidR="00052674" w:rsidRDefault="00BB17D1" w:rsidP="00BF6D56">
      <w:r>
        <w:rPr>
          <w:noProof/>
        </w:rPr>
        <w:lastRenderedPageBreak/>
        <w:drawing>
          <wp:inline distT="0" distB="0" distL="0" distR="0" wp14:anchorId="36712385" wp14:editId="4BC15212">
            <wp:extent cx="9777730" cy="44545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72" w:rsidRDefault="003F5072" w:rsidP="00BF6D56"/>
    <w:p w:rsidR="003F5072" w:rsidRDefault="003F5072" w:rsidP="00BF6D56"/>
    <w:p w:rsidR="003F5072" w:rsidRDefault="00604157" w:rsidP="00BF6D56">
      <w:r>
        <w:rPr>
          <w:rFonts w:hint="eastAsia"/>
        </w:rPr>
        <w:t>、、</w:t>
      </w:r>
    </w:p>
    <w:p w:rsidR="00604157" w:rsidRDefault="00604157" w:rsidP="00BF6D56"/>
    <w:p w:rsidR="00604157" w:rsidRDefault="00604157" w:rsidP="00604157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S3</w:t>
      </w:r>
    </w:p>
    <w:p w:rsidR="00604157" w:rsidRDefault="00604157" w:rsidP="00BF6D56">
      <w:pPr>
        <w:rPr>
          <w:rFonts w:hint="eastAsia"/>
        </w:rPr>
      </w:pPr>
      <w:r w:rsidRPr="00604157">
        <w:rPr>
          <w:rFonts w:hint="eastAsia"/>
        </w:rPr>
        <w:t>登录</w:t>
      </w:r>
      <w:r w:rsidRPr="00604157">
        <w:rPr>
          <w:rFonts w:hint="eastAsia"/>
        </w:rPr>
        <w:t xml:space="preserve"> AWS </w:t>
      </w:r>
      <w:r w:rsidRPr="00604157">
        <w:rPr>
          <w:rFonts w:hint="eastAsia"/>
        </w:rPr>
        <w:t>管理控制台并通过以下网址打开</w:t>
      </w:r>
      <w:r w:rsidRPr="00604157">
        <w:rPr>
          <w:rFonts w:hint="eastAsia"/>
        </w:rPr>
        <w:t xml:space="preserve"> Amazon S3 </w:t>
      </w:r>
      <w:r w:rsidRPr="00604157">
        <w:rPr>
          <w:rFonts w:hint="eastAsia"/>
        </w:rPr>
        <w:t>控制台：</w:t>
      </w:r>
      <w:r w:rsidRPr="00604157">
        <w:rPr>
          <w:rFonts w:hint="eastAsia"/>
        </w:rPr>
        <w:t>https://console.aws.amazon.com</w:t>
      </w:r>
    </w:p>
    <w:p w:rsidR="00604157" w:rsidRDefault="00604157" w:rsidP="00BF6D56"/>
    <w:p w:rsidR="003F103F" w:rsidRDefault="003F103F" w:rsidP="00BF6D56">
      <w:r>
        <w:rPr>
          <w:rFonts w:hint="eastAsia"/>
        </w:rPr>
        <w:t>选择创建桶</w:t>
      </w:r>
    </w:p>
    <w:p w:rsidR="003F103F" w:rsidRDefault="003F103F" w:rsidP="00BF6D56">
      <w:pPr>
        <w:rPr>
          <w:rFonts w:hint="eastAsia"/>
        </w:rPr>
      </w:pPr>
      <w:r>
        <w:rPr>
          <w:noProof/>
        </w:rPr>
        <w:drawing>
          <wp:inline distT="0" distB="0" distL="0" distR="0" wp14:anchorId="6A633B3F" wp14:editId="41FC4467">
            <wp:extent cx="5581650" cy="3305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72" w:rsidRPr="00BF6D56" w:rsidRDefault="003F5072" w:rsidP="00BF6D56"/>
    <w:p w:rsidR="00BF6D56" w:rsidRDefault="00093654" w:rsidP="00BF6D56">
      <w:r>
        <w:rPr>
          <w:noProof/>
        </w:rPr>
        <w:lastRenderedPageBreak/>
        <w:drawing>
          <wp:inline distT="0" distB="0" distL="0" distR="0" wp14:anchorId="11B2C74E" wp14:editId="4E196AF5">
            <wp:extent cx="8353425" cy="7800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D8" w:rsidRDefault="00A40FD8" w:rsidP="00A40FD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Bucket name </w:t>
      </w:r>
      <w:r>
        <w:rPr>
          <w:rFonts w:hint="eastAsia"/>
        </w:rPr>
        <w:t>字段中，为新存储桶键入一个符合</w:t>
      </w:r>
      <w:r>
        <w:rPr>
          <w:rFonts w:hint="eastAsia"/>
        </w:rPr>
        <w:t xml:space="preserve"> DNS </w:t>
      </w:r>
      <w:r>
        <w:rPr>
          <w:rFonts w:hint="eastAsia"/>
        </w:rPr>
        <w:t>标准的唯一名称。</w:t>
      </w:r>
      <w:r>
        <w:rPr>
          <w:rFonts w:hint="eastAsia"/>
        </w:rPr>
        <w:t>(</w:t>
      </w:r>
      <w:r>
        <w:rPr>
          <w:rFonts w:hint="eastAsia"/>
        </w:rPr>
        <w:t>示例屏幕截图使用存储桶名称</w:t>
      </w:r>
      <w:r>
        <w:rPr>
          <w:rFonts w:hint="eastAsia"/>
        </w:rPr>
        <w:t xml:space="preserve"> admin-created</w:t>
      </w:r>
      <w:r>
        <w:rPr>
          <w:rFonts w:hint="eastAsia"/>
        </w:rPr>
        <w:t>。您无法使用此名称，因为</w:t>
      </w:r>
      <w:r>
        <w:rPr>
          <w:rFonts w:hint="eastAsia"/>
        </w:rPr>
        <w:t xml:space="preserve"> S3 </w:t>
      </w:r>
      <w:r>
        <w:rPr>
          <w:rFonts w:hint="eastAsia"/>
        </w:rPr>
        <w:t>存储桶名称必须是唯一的。</w:t>
      </w:r>
      <w:r>
        <w:rPr>
          <w:rFonts w:hint="eastAsia"/>
        </w:rPr>
        <w:t>)</w:t>
      </w:r>
      <w:r>
        <w:rPr>
          <w:rFonts w:hint="eastAsia"/>
        </w:rPr>
        <w:t>使用以下命名准则创建您自己的存储桶名称：</w:t>
      </w:r>
    </w:p>
    <w:p w:rsidR="00A40FD8" w:rsidRDefault="00A40FD8" w:rsidP="00A40FD8"/>
    <w:p w:rsidR="00A40FD8" w:rsidRDefault="00A40FD8" w:rsidP="00A40FD8">
      <w:pPr>
        <w:rPr>
          <w:rFonts w:hint="eastAsia"/>
        </w:rPr>
      </w:pPr>
      <w:r>
        <w:rPr>
          <w:rFonts w:hint="eastAsia"/>
        </w:rPr>
        <w:t>名称在</w:t>
      </w:r>
      <w:r>
        <w:rPr>
          <w:rFonts w:hint="eastAsia"/>
        </w:rPr>
        <w:t xml:space="preserve"> Amazon S3 </w:t>
      </w:r>
      <w:r>
        <w:rPr>
          <w:rFonts w:hint="eastAsia"/>
        </w:rPr>
        <w:t>中的所有现有存储桶名称中必须是唯一的。</w:t>
      </w:r>
    </w:p>
    <w:p w:rsidR="00A40FD8" w:rsidRDefault="00A40FD8" w:rsidP="00A40FD8"/>
    <w:p w:rsidR="00A40FD8" w:rsidRDefault="00A40FD8" w:rsidP="00A40FD8">
      <w:pPr>
        <w:rPr>
          <w:rFonts w:hint="eastAsia"/>
        </w:rPr>
      </w:pPr>
      <w:r>
        <w:rPr>
          <w:rFonts w:hint="eastAsia"/>
        </w:rPr>
        <w:t>创建存储桶后，您将无法更改名称，因此，请做出明智的选择。</w:t>
      </w:r>
    </w:p>
    <w:p w:rsidR="00A40FD8" w:rsidRDefault="00A40FD8" w:rsidP="00A40FD8"/>
    <w:p w:rsidR="00A40FD8" w:rsidRDefault="00A40FD8" w:rsidP="00A40FD8">
      <w:pPr>
        <w:rPr>
          <w:rFonts w:hint="eastAsia"/>
        </w:rPr>
      </w:pPr>
      <w:r>
        <w:rPr>
          <w:rFonts w:hint="eastAsia"/>
        </w:rPr>
        <w:t>选择反映存储桶中对象的存储桶名称，因为存储桶名称在指向将置于存储桶中的对象的</w:t>
      </w:r>
      <w:r>
        <w:rPr>
          <w:rFonts w:hint="eastAsia"/>
        </w:rPr>
        <w:t xml:space="preserve"> URL </w:t>
      </w:r>
      <w:r>
        <w:rPr>
          <w:rFonts w:hint="eastAsia"/>
        </w:rPr>
        <w:t>中是可见的。</w:t>
      </w:r>
    </w:p>
    <w:p w:rsidR="00A40FD8" w:rsidRDefault="00A40FD8" w:rsidP="00A40FD8"/>
    <w:p w:rsidR="00A40FD8" w:rsidRDefault="00A40FD8" w:rsidP="00A40FD8">
      <w:pPr>
        <w:rPr>
          <w:rFonts w:hint="eastAsia"/>
        </w:rPr>
      </w:pPr>
      <w:r>
        <w:rPr>
          <w:rFonts w:hint="eastAsia"/>
        </w:rPr>
        <w:t>有关命名存储桶的信息，请参阅</w:t>
      </w:r>
      <w:r>
        <w:rPr>
          <w:rFonts w:hint="eastAsia"/>
        </w:rPr>
        <w:t xml:space="preserve"> Amazon Simple Storage Service </w:t>
      </w:r>
      <w:r>
        <w:rPr>
          <w:rFonts w:hint="eastAsia"/>
        </w:rPr>
        <w:t>开发人员指南</w:t>
      </w:r>
      <w:r>
        <w:rPr>
          <w:rFonts w:hint="eastAsia"/>
        </w:rPr>
        <w:t xml:space="preserve"> </w:t>
      </w:r>
      <w:r>
        <w:rPr>
          <w:rFonts w:hint="eastAsia"/>
        </w:rPr>
        <w:t>中的存储桶命名规则。</w:t>
      </w:r>
    </w:p>
    <w:p w:rsidR="00A40FD8" w:rsidRDefault="00A40FD8" w:rsidP="00A40FD8"/>
    <w:p w:rsidR="00A40FD8" w:rsidRDefault="00A40FD8" w:rsidP="00A40FD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Region</w:t>
      </w:r>
      <w:r>
        <w:rPr>
          <w:rFonts w:hint="eastAsia"/>
        </w:rPr>
        <w:t>，选择“</w:t>
      </w:r>
      <w:r>
        <w:rPr>
          <w:rFonts w:hint="eastAsia"/>
        </w:rPr>
        <w:t>US West (Oregon)</w:t>
      </w:r>
      <w:r>
        <w:rPr>
          <w:rFonts w:hint="eastAsia"/>
        </w:rPr>
        <w:t>”作为要将存储桶放置到的区域。</w:t>
      </w:r>
    </w:p>
    <w:p w:rsidR="00A40FD8" w:rsidRDefault="00A40FD8" w:rsidP="00A40FD8"/>
    <w:p w:rsidR="00093654" w:rsidRDefault="00A40FD8" w:rsidP="00A40FD8">
      <w:r>
        <w:rPr>
          <w:rFonts w:hint="eastAsia"/>
        </w:rPr>
        <w:t>选择</w:t>
      </w:r>
      <w:r>
        <w:rPr>
          <w:rFonts w:hint="eastAsia"/>
        </w:rPr>
        <w:t xml:space="preserve"> Create</w:t>
      </w:r>
      <w:r>
        <w:rPr>
          <w:rFonts w:hint="eastAsia"/>
        </w:rPr>
        <w:t>。</w:t>
      </w:r>
      <w:bookmarkStart w:id="0" w:name="_GoBack"/>
      <w:bookmarkEnd w:id="0"/>
    </w:p>
    <w:p w:rsidR="00093654" w:rsidRDefault="00093654" w:rsidP="00BF6D56"/>
    <w:p w:rsidR="00093654" w:rsidRDefault="00093654" w:rsidP="00BF6D56"/>
    <w:p w:rsidR="00093654" w:rsidRPr="00BF6D56" w:rsidRDefault="00093654" w:rsidP="00BF6D56">
      <w:pPr>
        <w:rPr>
          <w:rFonts w:hint="eastAsia"/>
        </w:rPr>
      </w:pPr>
    </w:p>
    <w:sectPr w:rsidR="00093654" w:rsidRPr="00BF6D56" w:rsidSect="009F01F3">
      <w:footerReference w:type="default" r:id="rId18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C33" w:rsidRDefault="00D87C33" w:rsidP="00947D67">
      <w:pPr>
        <w:ind w:firstLine="560"/>
      </w:pPr>
      <w:r>
        <w:separator/>
      </w:r>
    </w:p>
  </w:endnote>
  <w:endnote w:type="continuationSeparator" w:id="0">
    <w:p w:rsidR="00D87C33" w:rsidRDefault="00D87C33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C33" w:rsidRDefault="00D87C33" w:rsidP="00947D67">
      <w:pPr>
        <w:ind w:firstLine="560"/>
      </w:pPr>
      <w:r>
        <w:separator/>
      </w:r>
    </w:p>
  </w:footnote>
  <w:footnote w:type="continuationSeparator" w:id="0">
    <w:p w:rsidR="00D87C33" w:rsidRDefault="00D87C33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62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52674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3654"/>
    <w:rsid w:val="000975BB"/>
    <w:rsid w:val="000A0D11"/>
    <w:rsid w:val="000A1578"/>
    <w:rsid w:val="000A1BA4"/>
    <w:rsid w:val="000B4B42"/>
    <w:rsid w:val="000B5173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150E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13EEA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5BCA"/>
    <w:rsid w:val="003A2D13"/>
    <w:rsid w:val="003A5CD6"/>
    <w:rsid w:val="003A7046"/>
    <w:rsid w:val="003B479D"/>
    <w:rsid w:val="003B7F6A"/>
    <w:rsid w:val="003C2CEC"/>
    <w:rsid w:val="003C6FB0"/>
    <w:rsid w:val="003C7566"/>
    <w:rsid w:val="003C7E2B"/>
    <w:rsid w:val="003D4F8F"/>
    <w:rsid w:val="003D5D7B"/>
    <w:rsid w:val="003F103F"/>
    <w:rsid w:val="003F2567"/>
    <w:rsid w:val="003F492E"/>
    <w:rsid w:val="003F5072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3FF3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B1462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04157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3519"/>
    <w:rsid w:val="00666F3F"/>
    <w:rsid w:val="00667904"/>
    <w:rsid w:val="00670692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23DE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4F95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460AD"/>
    <w:rsid w:val="00851006"/>
    <w:rsid w:val="00851150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0416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E62CA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0FD8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175E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17D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0A28"/>
    <w:rsid w:val="00C83455"/>
    <w:rsid w:val="00C871D9"/>
    <w:rsid w:val="00C87616"/>
    <w:rsid w:val="00C90B34"/>
    <w:rsid w:val="00C93837"/>
    <w:rsid w:val="00C93EEC"/>
    <w:rsid w:val="00C9416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87C33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3EC5"/>
    <w:rsid w:val="00E24667"/>
    <w:rsid w:val="00E45E97"/>
    <w:rsid w:val="00E50D15"/>
    <w:rsid w:val="00E569E4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86AE3"/>
    <w:rsid w:val="00F92707"/>
    <w:rsid w:val="00F9749E"/>
    <w:rsid w:val="00F97F66"/>
    <w:rsid w:val="00FA157D"/>
    <w:rsid w:val="00FB3955"/>
    <w:rsid w:val="00FC471D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67DB54"/>
  <w15:chartTrackingRefBased/>
  <w15:docId w15:val="{D3B5B097-0F73-41CD-952F-AAA425B5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C87FF-6B7E-4112-A256-0B047DED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226</TotalTime>
  <Pages>1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 亞偉</cp:lastModifiedBy>
  <cp:revision>37</cp:revision>
  <dcterms:created xsi:type="dcterms:W3CDTF">2018-03-23T08:25:00Z</dcterms:created>
  <dcterms:modified xsi:type="dcterms:W3CDTF">2018-07-01T15:40:00Z</dcterms:modified>
  <cp:version>1.0</cp:version>
</cp:coreProperties>
</file>