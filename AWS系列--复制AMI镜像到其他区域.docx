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8F55F1" w:rsidP="00BF6D56">
      <w:pPr>
        <w:pStyle w:val="1"/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>AMI</w:t>
      </w:r>
      <w:r>
        <w:rPr>
          <w:rFonts w:hint="eastAsia"/>
        </w:rPr>
        <w:t>镜像到其他区域</w:t>
      </w:r>
    </w:p>
    <w:p w:rsidR="00285290" w:rsidRPr="00BF6D56" w:rsidRDefault="00285290" w:rsidP="002219F1">
      <w:pPr>
        <w:pStyle w:val="20"/>
        <w:spacing w:before="163" w:after="163"/>
      </w:pPr>
      <w:r>
        <w:rPr>
          <w:rFonts w:hint="eastAsia"/>
        </w:rPr>
        <w:t>打开</w:t>
      </w:r>
      <w:r>
        <w:t>EC</w:t>
      </w:r>
      <w:r>
        <w:rPr>
          <w:rFonts w:hint="eastAsia"/>
        </w:rPr>
        <w:t>2</w:t>
      </w:r>
      <w:r>
        <w:rPr>
          <w:rFonts w:hint="eastAsia"/>
        </w:rPr>
        <w:t>控制面板</w:t>
      </w:r>
      <w:r w:rsidR="00F9291A">
        <w:rPr>
          <w:rFonts w:hint="eastAsia"/>
        </w:rPr>
        <w:t>，找到</w:t>
      </w:r>
      <w:r w:rsidR="00F9291A">
        <w:rPr>
          <w:rFonts w:hint="eastAsia"/>
        </w:rPr>
        <w:t>AMI</w:t>
      </w:r>
    </w:p>
    <w:p w:rsidR="00CC1B59" w:rsidRDefault="00BE5B35" w:rsidP="00BF6D56">
      <w:pPr>
        <w:rPr>
          <w:rFonts w:hint="eastAsia"/>
        </w:rPr>
      </w:pPr>
      <w:r>
        <w:rPr>
          <w:rFonts w:hint="eastAsia"/>
        </w:rPr>
        <w:t>选择需要迁移的</w:t>
      </w:r>
      <w:r>
        <w:rPr>
          <w:rFonts w:hint="eastAsia"/>
        </w:rPr>
        <w:t>AMI</w:t>
      </w:r>
      <w:bookmarkStart w:id="0" w:name="_GoBack"/>
      <w:bookmarkEnd w:id="0"/>
    </w:p>
    <w:p w:rsidR="00CC1B59" w:rsidRDefault="003A6573" w:rsidP="00A74ABA">
      <w:pPr>
        <w:pStyle w:val="20"/>
        <w:spacing w:before="163" w:after="163"/>
      </w:pPr>
      <w:r>
        <w:rPr>
          <w:noProof/>
        </w:rPr>
        <w:drawing>
          <wp:inline distT="0" distB="0" distL="0" distR="0" wp14:anchorId="1B234B34" wp14:editId="2B649658">
            <wp:extent cx="9777730" cy="3155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ABA">
        <w:rPr>
          <w:rFonts w:hint="eastAsia"/>
        </w:rPr>
        <w:t>选择复制的目标区域</w:t>
      </w:r>
    </w:p>
    <w:p w:rsidR="0063028C" w:rsidRDefault="0063028C" w:rsidP="0063028C">
      <w:r>
        <w:rPr>
          <w:rFonts w:hint="eastAsia"/>
        </w:rPr>
        <w:t>选择复制到目标区域</w:t>
      </w:r>
    </w:p>
    <w:p w:rsidR="0063028C" w:rsidRPr="0063028C" w:rsidRDefault="0063028C" w:rsidP="0063028C">
      <w:pPr>
        <w:rPr>
          <w:rFonts w:hint="eastAsia"/>
        </w:rPr>
      </w:pPr>
      <w:r>
        <w:rPr>
          <w:rFonts w:hint="eastAsia"/>
        </w:rPr>
        <w:t>我这里是</w:t>
      </w:r>
      <w:r>
        <w:rPr>
          <w:rFonts w:hint="eastAsia"/>
        </w:rPr>
        <w:t xml:space="preserve"> </w:t>
      </w:r>
      <w:r>
        <w:rPr>
          <w:rFonts w:hint="eastAsia"/>
        </w:rPr>
        <w:t>东京复制到新加坡</w:t>
      </w:r>
    </w:p>
    <w:p w:rsidR="00CC1B59" w:rsidRDefault="0063028C" w:rsidP="00BF6D56">
      <w:r>
        <w:rPr>
          <w:noProof/>
        </w:rPr>
        <w:drawing>
          <wp:inline distT="0" distB="0" distL="0" distR="0" wp14:anchorId="49D4365E" wp14:editId="475ED772">
            <wp:extent cx="7962900" cy="501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4C" w:rsidRDefault="003F7E4C" w:rsidP="00BF6D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88269B" wp14:editId="0D21C8F7">
            <wp:extent cx="7943850" cy="3724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9" w:rsidRDefault="00394296" w:rsidP="00394296">
      <w:pPr>
        <w:pStyle w:val="20"/>
        <w:spacing w:before="163" w:after="163"/>
      </w:pPr>
      <w:r>
        <w:rPr>
          <w:rFonts w:hint="eastAsia"/>
        </w:rPr>
        <w:t>点击完成后，切换到相应的区域</w:t>
      </w:r>
      <w:r w:rsidR="007959D4">
        <w:rPr>
          <w:rFonts w:hint="eastAsia"/>
        </w:rPr>
        <w:t>（新加坡）</w:t>
      </w:r>
      <w:r>
        <w:rPr>
          <w:rFonts w:hint="eastAsia"/>
        </w:rPr>
        <w:t>内，查看</w:t>
      </w:r>
      <w:r>
        <w:rPr>
          <w:rFonts w:hint="eastAsia"/>
        </w:rPr>
        <w:t>AMI</w:t>
      </w:r>
    </w:p>
    <w:p w:rsidR="00CC1B59" w:rsidRDefault="006B49E7" w:rsidP="00BF6D56">
      <w:pPr>
        <w:rPr>
          <w:rFonts w:hint="eastAsia"/>
        </w:rPr>
      </w:pPr>
      <w:r>
        <w:rPr>
          <w:rFonts w:hint="eastAsia"/>
        </w:rPr>
        <w:t>查看复制到的</w:t>
      </w:r>
      <w:r>
        <w:rPr>
          <w:rFonts w:hint="eastAsia"/>
        </w:rPr>
        <w:t>AMI</w:t>
      </w:r>
      <w:r w:rsidR="00A637EC">
        <w:rPr>
          <w:rFonts w:hint="eastAsia"/>
        </w:rPr>
        <w:t>，等到复制成功后，</w:t>
      </w:r>
      <w:r w:rsidR="00EA3FA0">
        <w:rPr>
          <w:rFonts w:hint="eastAsia"/>
        </w:rPr>
        <w:t>就可以只是此</w:t>
      </w:r>
      <w:r w:rsidR="00EA3FA0">
        <w:rPr>
          <w:rFonts w:hint="eastAsia"/>
        </w:rPr>
        <w:t>A</w:t>
      </w:r>
      <w:r w:rsidR="00EA3FA0">
        <w:t>MI</w:t>
      </w:r>
      <w:r w:rsidR="00EA3FA0">
        <w:rPr>
          <w:rFonts w:hint="eastAsia"/>
        </w:rPr>
        <w:t>创建新的</w:t>
      </w:r>
      <w:r w:rsidR="00EA3FA0">
        <w:rPr>
          <w:rFonts w:hint="eastAsia"/>
        </w:rPr>
        <w:t>EC2</w:t>
      </w:r>
    </w:p>
    <w:p w:rsidR="00CC1B59" w:rsidRDefault="00C774C9" w:rsidP="00BF6D56">
      <w:r>
        <w:rPr>
          <w:noProof/>
        </w:rPr>
        <w:drawing>
          <wp:inline distT="0" distB="0" distL="0" distR="0" wp14:anchorId="1D0E35AF" wp14:editId="458828A8">
            <wp:extent cx="9777730" cy="30238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9" w:rsidRDefault="00CC1B59" w:rsidP="00BF6D56"/>
    <w:p w:rsidR="00CC1B59" w:rsidRDefault="00CC1B59" w:rsidP="00BF6D56"/>
    <w:p w:rsidR="00CC1B59" w:rsidRDefault="00CC1B59" w:rsidP="00BF6D56"/>
    <w:p w:rsidR="00CC1B59" w:rsidRPr="00BF6D56" w:rsidRDefault="00CC1B59" w:rsidP="00BF6D56"/>
    <w:p w:rsidR="00BF6D56" w:rsidRPr="00BF6D56" w:rsidRDefault="00BF6D56" w:rsidP="00BF6D56"/>
    <w:sectPr w:rsidR="00BF6D56" w:rsidRPr="00BF6D56" w:rsidSect="009F01F3">
      <w:footerReference w:type="default" r:id="rId12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FFC" w:rsidRDefault="00E70FFC" w:rsidP="00947D67">
      <w:pPr>
        <w:ind w:firstLine="560"/>
      </w:pPr>
      <w:r>
        <w:separator/>
      </w:r>
    </w:p>
  </w:endnote>
  <w:endnote w:type="continuationSeparator" w:id="0">
    <w:p w:rsidR="00E70FFC" w:rsidRDefault="00E70FFC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FFC" w:rsidRDefault="00E70FFC" w:rsidP="00947D67">
      <w:pPr>
        <w:ind w:firstLine="560"/>
      </w:pPr>
      <w:r>
        <w:separator/>
      </w:r>
    </w:p>
  </w:footnote>
  <w:footnote w:type="continuationSeparator" w:id="0">
    <w:p w:rsidR="00E70FFC" w:rsidRDefault="00E70FFC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F1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5E8C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287B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19F1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85290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296"/>
    <w:rsid w:val="003A2D13"/>
    <w:rsid w:val="003A5CD6"/>
    <w:rsid w:val="003A6573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3F7E4C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5B0D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028C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49E7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59D4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55F1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637EC"/>
    <w:rsid w:val="00A7343E"/>
    <w:rsid w:val="00A740FE"/>
    <w:rsid w:val="00A74ABA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E5B35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774C9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3E3C"/>
    <w:rsid w:val="00CB42AB"/>
    <w:rsid w:val="00CB677F"/>
    <w:rsid w:val="00CB791A"/>
    <w:rsid w:val="00CC1B59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654D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51371"/>
    <w:rsid w:val="00E630AA"/>
    <w:rsid w:val="00E65239"/>
    <w:rsid w:val="00E70FFC"/>
    <w:rsid w:val="00E71E67"/>
    <w:rsid w:val="00E7344F"/>
    <w:rsid w:val="00E73812"/>
    <w:rsid w:val="00E7773F"/>
    <w:rsid w:val="00E84FBA"/>
    <w:rsid w:val="00E96E09"/>
    <w:rsid w:val="00EA2368"/>
    <w:rsid w:val="00EA2B1F"/>
    <w:rsid w:val="00EA3FA0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0AA6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1AB3"/>
    <w:rsid w:val="00F44732"/>
    <w:rsid w:val="00F534AE"/>
    <w:rsid w:val="00F534D7"/>
    <w:rsid w:val="00F549DC"/>
    <w:rsid w:val="00F61E20"/>
    <w:rsid w:val="00F6736E"/>
    <w:rsid w:val="00F7115B"/>
    <w:rsid w:val="00F92707"/>
    <w:rsid w:val="00F9291A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F6D684"/>
  <w15:chartTrackingRefBased/>
  <w15:docId w15:val="{DCE1D4B6-3232-4EF5-B3DA-DDFF6F35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195C-027E-4DD2-8330-1F9C7D14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12</TotalTime>
  <Pages>2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24</cp:revision>
  <dcterms:created xsi:type="dcterms:W3CDTF">2018-04-12T12:22:00Z</dcterms:created>
  <dcterms:modified xsi:type="dcterms:W3CDTF">2018-05-05T13:13:00Z</dcterms:modified>
  <cp:version>1.0</cp:version>
</cp:coreProperties>
</file>