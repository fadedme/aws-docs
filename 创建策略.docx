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D26A6C" w:rsidP="00D26A6C">
      <w:pPr>
        <w:pStyle w:val="1"/>
        <w:rPr>
          <w:rFonts w:hint="eastAsia"/>
        </w:rPr>
      </w:pPr>
      <w:r>
        <w:rPr>
          <w:rFonts w:hint="eastAsia"/>
        </w:rPr>
        <w:t>创建策略</w:t>
      </w:r>
    </w:p>
    <w:p w:rsidR="002E2D97" w:rsidRDefault="000B2807" w:rsidP="000B2807">
      <w:pPr>
        <w:pStyle w:val="20"/>
        <w:spacing w:before="163" w:after="163"/>
      </w:pPr>
      <w:r>
        <w:rPr>
          <w:rFonts w:hint="eastAsia"/>
        </w:rPr>
        <w:t>打开策略控制台</w:t>
      </w:r>
    </w:p>
    <w:p w:rsidR="002E2D97" w:rsidRDefault="000B2807" w:rsidP="00BF6D56">
      <w:r w:rsidRPr="000B2807">
        <w:rPr>
          <w:rFonts w:hint="eastAsia"/>
        </w:rPr>
        <w:t>打开策略控制台</w:t>
      </w:r>
      <w:r>
        <w:rPr>
          <w:rFonts w:hint="eastAsia"/>
        </w:rPr>
        <w:t>，点击创建策略</w:t>
      </w:r>
    </w:p>
    <w:p w:rsidR="000B2807" w:rsidRDefault="000B2807" w:rsidP="00BF6D56">
      <w:r>
        <w:rPr>
          <w:noProof/>
        </w:rPr>
        <w:drawing>
          <wp:inline distT="0" distB="0" distL="0" distR="0" wp14:anchorId="74C794D7" wp14:editId="487214AB">
            <wp:extent cx="9777730" cy="2192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07" w:rsidRDefault="0015279C" w:rsidP="0015279C">
      <w:pPr>
        <w:pStyle w:val="20"/>
        <w:spacing w:before="163" w:after="163"/>
      </w:pPr>
      <w:r>
        <w:rPr>
          <w:rFonts w:hint="eastAsia"/>
        </w:rPr>
        <w:t>创建策略</w:t>
      </w:r>
    </w:p>
    <w:p w:rsidR="0015279C" w:rsidRDefault="0015279C" w:rsidP="0015279C">
      <w:r>
        <w:rPr>
          <w:rFonts w:hint="eastAsia"/>
        </w:rPr>
        <w:t>如下图，搜索你需要的</w:t>
      </w:r>
      <w:r w:rsidRPr="00472875">
        <w:rPr>
          <w:rFonts w:hint="eastAsia"/>
          <w:b/>
        </w:rPr>
        <w:t>服务</w:t>
      </w:r>
    </w:p>
    <w:p w:rsidR="00235527" w:rsidRPr="0015279C" w:rsidRDefault="00235527" w:rsidP="0015279C">
      <w:pPr>
        <w:rPr>
          <w:rFonts w:hint="eastAsia"/>
        </w:rPr>
      </w:pPr>
      <w:r>
        <w:rPr>
          <w:rFonts w:hint="eastAsia"/>
        </w:rPr>
        <w:t>也可以，再下面选择你所需的服务，我这边是直接搜索的</w:t>
      </w:r>
    </w:p>
    <w:p w:rsidR="000B2807" w:rsidRDefault="00CF51C2" w:rsidP="00BF6D56">
      <w:r>
        <w:rPr>
          <w:noProof/>
        </w:rPr>
        <w:drawing>
          <wp:inline distT="0" distB="0" distL="0" distR="0" wp14:anchorId="5CABD72D" wp14:editId="416C8842">
            <wp:extent cx="9777730" cy="4866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07" w:rsidRPr="00BF6D56" w:rsidRDefault="009B2327" w:rsidP="009B2327">
      <w:pPr>
        <w:pStyle w:val="20"/>
        <w:spacing w:before="163" w:after="163"/>
        <w:rPr>
          <w:rFonts w:hint="eastAsia"/>
        </w:rPr>
      </w:pPr>
      <w:r>
        <w:rPr>
          <w:rFonts w:hint="eastAsia"/>
        </w:rPr>
        <w:lastRenderedPageBreak/>
        <w:t>根据需求，选择相应的权限</w:t>
      </w:r>
    </w:p>
    <w:p w:rsidR="00BF6D56" w:rsidRPr="00BF6D56" w:rsidRDefault="009B2327" w:rsidP="00BF6D56">
      <w:r>
        <w:rPr>
          <w:noProof/>
        </w:rPr>
        <w:drawing>
          <wp:inline distT="0" distB="0" distL="0" distR="0" wp14:anchorId="1E12D59F" wp14:editId="752193B8">
            <wp:extent cx="9777730" cy="59772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667623" w:rsidP="00667623">
      <w:pPr>
        <w:pStyle w:val="20"/>
        <w:spacing w:before="163" w:after="163"/>
      </w:pPr>
      <w:r>
        <w:rPr>
          <w:rFonts w:hint="eastAsia"/>
        </w:rPr>
        <w:t>根据需求选择资源类型</w:t>
      </w:r>
    </w:p>
    <w:p w:rsidR="00A63694" w:rsidRDefault="00667623" w:rsidP="00BF6D56">
      <w:r>
        <w:rPr>
          <w:noProof/>
        </w:rPr>
        <w:drawing>
          <wp:inline distT="0" distB="0" distL="0" distR="0" wp14:anchorId="7CAC7922" wp14:editId="15ED5978">
            <wp:extent cx="9777730" cy="48926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1" w:rsidRDefault="00C3548E" w:rsidP="00A63694">
      <w:pPr>
        <w:pStyle w:val="20"/>
        <w:spacing w:before="163" w:after="163"/>
        <w:rPr>
          <w:rFonts w:hint="eastAsia"/>
        </w:rPr>
      </w:pPr>
      <w:r>
        <w:rPr>
          <w:rFonts w:hint="eastAsia"/>
        </w:rPr>
        <w:t>请求条件</w:t>
      </w:r>
    </w:p>
    <w:p w:rsidR="00680881" w:rsidRDefault="00A63694" w:rsidP="00BF6D56">
      <w:pPr>
        <w:rPr>
          <w:rFonts w:hint="eastAsia"/>
        </w:rPr>
      </w:pPr>
      <w:r>
        <w:rPr>
          <w:rFonts w:hint="eastAsia"/>
        </w:rPr>
        <w:t>可选，根据需求选择是否使用请求条件</w:t>
      </w:r>
    </w:p>
    <w:p w:rsidR="00680881" w:rsidRDefault="00C3548E" w:rsidP="00BF6D56">
      <w:r>
        <w:rPr>
          <w:noProof/>
        </w:rPr>
        <w:lastRenderedPageBreak/>
        <w:drawing>
          <wp:inline distT="0" distB="0" distL="0" distR="0" wp14:anchorId="6121F8F0" wp14:editId="7C16090A">
            <wp:extent cx="9777730" cy="5259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1" w:rsidRDefault="000212DB" w:rsidP="000212DB">
      <w:pPr>
        <w:pStyle w:val="20"/>
        <w:spacing w:before="163" w:after="163"/>
        <w:rPr>
          <w:rFonts w:hint="eastAsia"/>
        </w:rPr>
      </w:pPr>
      <w:r>
        <w:lastRenderedPageBreak/>
        <w:t>下一步，</w:t>
      </w:r>
      <w:r>
        <w:t>review</w:t>
      </w:r>
      <w:r>
        <w:t>选择的</w:t>
      </w:r>
    </w:p>
    <w:p w:rsidR="00BF6D56" w:rsidRDefault="00903BF4" w:rsidP="00BF6D56">
      <w:r>
        <w:rPr>
          <w:noProof/>
        </w:rPr>
        <w:drawing>
          <wp:inline distT="0" distB="0" distL="0" distR="0" wp14:anchorId="75898A26" wp14:editId="413EB7CF">
            <wp:extent cx="9777730" cy="8715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C" w:rsidRDefault="0052199C" w:rsidP="00BF6D56"/>
    <w:p w:rsidR="0052199C" w:rsidRDefault="0052199C" w:rsidP="0052199C">
      <w:pPr>
        <w:pStyle w:val="20"/>
        <w:spacing w:before="163" w:after="163"/>
        <w:rPr>
          <w:rFonts w:hint="eastAsia"/>
        </w:rPr>
      </w:pPr>
      <w:r>
        <w:lastRenderedPageBreak/>
        <w:t>创建策略名称</w:t>
      </w:r>
    </w:p>
    <w:p w:rsidR="0052199C" w:rsidRDefault="0052199C" w:rsidP="00BF6D56">
      <w:r>
        <w:rPr>
          <w:noProof/>
        </w:rPr>
        <w:drawing>
          <wp:inline distT="0" distB="0" distL="0" distR="0" wp14:anchorId="21687BA3" wp14:editId="3CC877F5">
            <wp:extent cx="9777730" cy="5095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C" w:rsidRDefault="00241602" w:rsidP="00241602">
      <w:pPr>
        <w:pStyle w:val="20"/>
        <w:spacing w:before="163" w:after="163"/>
      </w:pPr>
      <w:r>
        <w:t>查看创建的策略</w:t>
      </w:r>
    </w:p>
    <w:p w:rsidR="00241602" w:rsidRPr="00241602" w:rsidRDefault="00241602" w:rsidP="00241602">
      <w:pPr>
        <w:rPr>
          <w:rFonts w:hint="eastAsia"/>
        </w:rPr>
      </w:pPr>
      <w:r>
        <w:rPr>
          <w:noProof/>
        </w:rPr>
        <w:drawing>
          <wp:inline distT="0" distB="0" distL="0" distR="0" wp14:anchorId="1AC92009" wp14:editId="25CF8334">
            <wp:extent cx="9777730" cy="19983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99C" w:rsidRPr="00BF6D56" w:rsidRDefault="0052199C" w:rsidP="00BF6D56">
      <w:pPr>
        <w:rPr>
          <w:rFonts w:hint="eastAsia"/>
        </w:rPr>
      </w:pPr>
    </w:p>
    <w:sectPr w:rsidR="0052199C" w:rsidRPr="00BF6D56" w:rsidSect="009F01F3">
      <w:footerReference w:type="default" r:id="rId16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104" w:rsidRDefault="00E82104" w:rsidP="00947D67">
      <w:pPr>
        <w:ind w:firstLine="560"/>
      </w:pPr>
      <w:r>
        <w:separator/>
      </w:r>
    </w:p>
  </w:endnote>
  <w:endnote w:type="continuationSeparator" w:id="0">
    <w:p w:rsidR="00E82104" w:rsidRDefault="00E82104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104" w:rsidRDefault="00E82104" w:rsidP="00947D67">
      <w:pPr>
        <w:ind w:firstLine="560"/>
      </w:pPr>
      <w:r>
        <w:separator/>
      </w:r>
    </w:p>
  </w:footnote>
  <w:footnote w:type="continuationSeparator" w:id="0">
    <w:p w:rsidR="00E82104" w:rsidRDefault="00E82104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6C"/>
    <w:rsid w:val="00006455"/>
    <w:rsid w:val="00006DC1"/>
    <w:rsid w:val="000131E8"/>
    <w:rsid w:val="00015B05"/>
    <w:rsid w:val="00017696"/>
    <w:rsid w:val="000212DB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2807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279C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35527"/>
    <w:rsid w:val="00241602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5F89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2875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199C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05ED0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623"/>
    <w:rsid w:val="00667904"/>
    <w:rsid w:val="00672B77"/>
    <w:rsid w:val="006742DB"/>
    <w:rsid w:val="006769EF"/>
    <w:rsid w:val="0067786B"/>
    <w:rsid w:val="00680881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03BF4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B2327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63694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95D25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3548E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CF51C2"/>
    <w:rsid w:val="00D01D1B"/>
    <w:rsid w:val="00D03754"/>
    <w:rsid w:val="00D05F07"/>
    <w:rsid w:val="00D10893"/>
    <w:rsid w:val="00D1479B"/>
    <w:rsid w:val="00D16ECD"/>
    <w:rsid w:val="00D20E97"/>
    <w:rsid w:val="00D25ED7"/>
    <w:rsid w:val="00D26A6C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2104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551BB"/>
  <w15:chartTrackingRefBased/>
  <w15:docId w15:val="{0643CEA2-D2B0-42B0-A5A8-4B37B168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esktop\&#23435;&#26576;&#20154;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071EB-EE59-42F1-B861-8C36881C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14</TotalTime>
  <Pages>5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15b883</dc:title>
  <dc:subject/>
  <dc:creator>宋某人</dc:creator>
  <cp:keywords>15b883</cp:keywords>
  <dc:description>15b883</dc:description>
  <cp:lastModifiedBy>宋 亞偉</cp:lastModifiedBy>
  <cp:revision>25</cp:revision>
  <dcterms:created xsi:type="dcterms:W3CDTF">2018-08-10T16:53:00Z</dcterms:created>
  <dcterms:modified xsi:type="dcterms:W3CDTF">2018-08-10T17:07:00Z</dcterms:modified>
  <cp:version>1.0</cp:version>
</cp:coreProperties>
</file>