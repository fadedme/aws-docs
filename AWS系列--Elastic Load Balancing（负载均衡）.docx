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3F548A" w:rsidP="003F548A">
      <w:pPr>
        <w:pStyle w:val="1"/>
      </w:pPr>
      <w:r w:rsidRPr="003F548A">
        <w:t>Elastic Load Balancing</w:t>
      </w:r>
    </w:p>
    <w:p w:rsidR="002E2D97" w:rsidRDefault="003F548A" w:rsidP="00BF6D56">
      <w:pPr>
        <w:pStyle w:val="20"/>
        <w:spacing w:before="163" w:after="163"/>
      </w:pPr>
      <w:r>
        <w:rPr>
          <w:rFonts w:hint="eastAsia"/>
        </w:rPr>
        <w:t>官方文档</w:t>
      </w:r>
    </w:p>
    <w:p w:rsidR="007C6B7B" w:rsidRDefault="003F548A" w:rsidP="00BF6D56">
      <w:r w:rsidRPr="003F548A">
        <w:t>https://docs.aws.amazon.com/zh_cn/elasticloadbalancing/latest/application/application-load-balancer-getting-started.html#test-load-balancer</w:t>
      </w:r>
    </w:p>
    <w:p w:rsidR="00D71C6C" w:rsidRDefault="00D71C6C" w:rsidP="00BF6D56"/>
    <w:p w:rsidR="007C6B7B" w:rsidRDefault="002C0C00" w:rsidP="002C0C00">
      <w:pPr>
        <w:pStyle w:val="20"/>
        <w:spacing w:before="163" w:after="163"/>
      </w:pPr>
      <w:r>
        <w:rPr>
          <w:rFonts w:hint="eastAsia"/>
        </w:rPr>
        <w:t>注意问题</w:t>
      </w:r>
    </w:p>
    <w:p w:rsidR="007C6B7B" w:rsidRDefault="007C6B7B" w:rsidP="00BF6D56">
      <w:r>
        <w:rPr>
          <w:rFonts w:hint="eastAsia"/>
        </w:rPr>
        <w:t>负载均衡</w:t>
      </w:r>
    </w:p>
    <w:p w:rsidR="007C6B7B" w:rsidRDefault="007C6B7B" w:rsidP="00BF6D56">
      <w:r>
        <w:rPr>
          <w:rFonts w:hint="eastAsia"/>
        </w:rPr>
        <w:t>传统叫</w:t>
      </w:r>
      <w:r>
        <w:rPr>
          <w:rFonts w:hint="eastAsia"/>
        </w:rPr>
        <w:t>E</w:t>
      </w:r>
      <w:r>
        <w:t>LB</w:t>
      </w:r>
    </w:p>
    <w:p w:rsidR="007C6B7B" w:rsidRDefault="007C6B7B" w:rsidP="00BF6D56">
      <w:r>
        <w:rPr>
          <w:rFonts w:hint="eastAsia"/>
        </w:rPr>
        <w:t>现在叫</w:t>
      </w:r>
      <w:r>
        <w:rPr>
          <w:rFonts w:hint="eastAsia"/>
        </w:rPr>
        <w:t>ALB</w:t>
      </w:r>
    </w:p>
    <w:p w:rsidR="002C0C00" w:rsidRDefault="00046B80" w:rsidP="00BF6D56">
      <w:r>
        <w:t>LB</w:t>
      </w:r>
      <w:r>
        <w:rPr>
          <w:rFonts w:hint="eastAsia"/>
        </w:rPr>
        <w:t>分两种，对内</w:t>
      </w:r>
      <w:r>
        <w:rPr>
          <w:rFonts w:hint="eastAsia"/>
        </w:rPr>
        <w:t>LB</w:t>
      </w:r>
      <w:r>
        <w:rPr>
          <w:rFonts w:hint="eastAsia"/>
        </w:rPr>
        <w:t>和对外</w:t>
      </w:r>
      <w:r>
        <w:rPr>
          <w:rFonts w:hint="eastAsia"/>
        </w:rPr>
        <w:t>LB</w:t>
      </w:r>
      <w:r>
        <w:t xml:space="preserve"> </w:t>
      </w:r>
      <w:r>
        <w:rPr>
          <w:rFonts w:hint="eastAsia"/>
        </w:rPr>
        <w:t>区别如下图</w:t>
      </w:r>
      <w:r w:rsidR="00350411">
        <w:rPr>
          <w:rFonts w:hint="eastAsia"/>
        </w:rPr>
        <w:t>：</w:t>
      </w:r>
    </w:p>
    <w:p w:rsidR="009E3843" w:rsidRDefault="009E3843" w:rsidP="00BF6D56">
      <w:r>
        <w:rPr>
          <w:rFonts w:hint="eastAsia"/>
        </w:rPr>
        <w:t>配置对内</w:t>
      </w:r>
      <w:r>
        <w:rPr>
          <w:rFonts w:hint="eastAsia"/>
        </w:rPr>
        <w:t>LB</w:t>
      </w:r>
      <w:r>
        <w:rPr>
          <w:rFonts w:hint="eastAsia"/>
        </w:rPr>
        <w:t>的时候选择可用区必须是私有子网</w:t>
      </w:r>
    </w:p>
    <w:p w:rsidR="009E3843" w:rsidRDefault="009E3843" w:rsidP="00BF6D56">
      <w:r>
        <w:rPr>
          <w:rFonts w:hint="eastAsia"/>
        </w:rPr>
        <w:t>配置对外</w:t>
      </w:r>
      <w:r>
        <w:rPr>
          <w:rFonts w:hint="eastAsia"/>
        </w:rPr>
        <w:t>LB</w:t>
      </w:r>
      <w:r>
        <w:rPr>
          <w:rFonts w:hint="eastAsia"/>
        </w:rPr>
        <w:t>的时候选择可用区必须是</w:t>
      </w:r>
      <w:r w:rsidR="009A3879">
        <w:rPr>
          <w:rFonts w:hint="eastAsia"/>
        </w:rPr>
        <w:t>公有子网</w:t>
      </w:r>
    </w:p>
    <w:p w:rsidR="002C0C00" w:rsidRDefault="002C0C00" w:rsidP="00BF6D56">
      <w:r>
        <w:rPr>
          <w:noProof/>
        </w:rPr>
        <w:drawing>
          <wp:inline distT="0" distB="0" distL="0" distR="0" wp14:anchorId="7191A6E3" wp14:editId="7BBC39CA">
            <wp:extent cx="700087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7B" w:rsidRPr="00D71C6C" w:rsidRDefault="007C6B7B" w:rsidP="00BF6D56"/>
    <w:p w:rsidR="00145298" w:rsidRDefault="00145298" w:rsidP="00145298">
      <w:pPr>
        <w:pStyle w:val="20"/>
        <w:spacing w:before="163" w:after="163"/>
      </w:pPr>
      <w:r>
        <w:rPr>
          <w:rFonts w:hint="eastAsia"/>
        </w:rPr>
        <w:t>应用程序负载均衡（七层）</w:t>
      </w:r>
    </w:p>
    <w:p w:rsidR="00145298" w:rsidRDefault="00145298" w:rsidP="00BF6D56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https</w:t>
      </w:r>
    </w:p>
    <w:p w:rsidR="00145298" w:rsidRDefault="00145298" w:rsidP="00BF6D56"/>
    <w:p w:rsidR="00145298" w:rsidRDefault="00145298" w:rsidP="00BF6D56"/>
    <w:p w:rsidR="00145298" w:rsidRDefault="00145298" w:rsidP="00BF6D56"/>
    <w:p w:rsidR="00145298" w:rsidRDefault="00145298" w:rsidP="00BF6D56"/>
    <w:p w:rsidR="00145298" w:rsidRDefault="00145298" w:rsidP="00145298">
      <w:pPr>
        <w:pStyle w:val="20"/>
        <w:spacing w:before="163" w:after="163"/>
      </w:pPr>
      <w:r>
        <w:rPr>
          <w:rFonts w:hint="eastAsia"/>
        </w:rPr>
        <w:t>网络负载均衡（四层）</w:t>
      </w:r>
    </w:p>
    <w:p w:rsidR="00145298" w:rsidRDefault="00D12928" w:rsidP="00BF6D56">
      <w:r>
        <w:rPr>
          <w:rFonts w:hint="eastAsia"/>
        </w:rPr>
        <w:t>NLB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层</w:t>
      </w:r>
      <w:r>
        <w:rPr>
          <w:rFonts w:hint="eastAsia"/>
        </w:rPr>
        <w:t>tcp</w:t>
      </w:r>
      <w:r w:rsidR="0071610E">
        <w:rPr>
          <w:rFonts w:hint="eastAsia"/>
        </w:rPr>
        <w:t>负载均衡</w:t>
      </w:r>
    </w:p>
    <w:p w:rsidR="0071610E" w:rsidRDefault="0071610E" w:rsidP="00BF6D56">
      <w:r>
        <w:rPr>
          <w:rFonts w:hint="eastAsia"/>
        </w:rPr>
        <w:t>NLB</w:t>
      </w:r>
      <w:r>
        <w:rPr>
          <w:rFonts w:hint="eastAsia"/>
        </w:rPr>
        <w:t>设置需要监听的端口。</w:t>
      </w:r>
      <w:r w:rsidR="00697DC8">
        <w:rPr>
          <w:rFonts w:hint="eastAsia"/>
        </w:rPr>
        <w:t>如</w:t>
      </w:r>
      <w:r w:rsidR="00697DC8">
        <w:rPr>
          <w:rFonts w:hint="eastAsia"/>
        </w:rPr>
        <w:t>80</w:t>
      </w:r>
      <w:r w:rsidR="00697DC8">
        <w:t xml:space="preserve"> </w:t>
      </w:r>
      <w:r w:rsidR="00697DC8">
        <w:rPr>
          <w:rFonts w:hint="eastAsia"/>
        </w:rPr>
        <w:t>90</w:t>
      </w:r>
    </w:p>
    <w:p w:rsidR="00697DC8" w:rsidRDefault="00697DC8" w:rsidP="00BF6D56">
      <w:r>
        <w:rPr>
          <w:rFonts w:hint="eastAsia"/>
        </w:rPr>
        <w:t>后端的目标组需要建立多个。</w:t>
      </w:r>
    </w:p>
    <w:p w:rsidR="00697DC8" w:rsidRDefault="00697DC8" w:rsidP="00BF6D56">
      <w:r>
        <w:rPr>
          <w:rFonts w:hint="eastAsia"/>
        </w:rPr>
        <w:t>如</w:t>
      </w:r>
    </w:p>
    <w:p w:rsidR="00697DC8" w:rsidRDefault="00697DC8" w:rsidP="00BF6D56">
      <w:r>
        <w:rPr>
          <w:rFonts w:hint="eastAsia"/>
        </w:rPr>
        <w:t>80</w:t>
      </w:r>
      <w:r>
        <w:t xml:space="preserve"> </w:t>
      </w:r>
      <w:r>
        <w:rPr>
          <w:rFonts w:hint="eastAsia"/>
        </w:rPr>
        <w:t>-</w:t>
      </w:r>
      <w:r>
        <w:t>128</w:t>
      </w:r>
      <w:r w:rsidR="0036412C">
        <w:t xml:space="preserve">19   </w:t>
      </w:r>
      <w:r w:rsidR="0036412C">
        <w:rPr>
          <w:rFonts w:hint="eastAsia"/>
        </w:rPr>
        <w:t>通过</w:t>
      </w:r>
      <w:r w:rsidR="0036412C">
        <w:rPr>
          <w:rFonts w:hint="eastAsia"/>
        </w:rPr>
        <w:t>NLB80</w:t>
      </w:r>
      <w:r w:rsidR="0036412C">
        <w:rPr>
          <w:rFonts w:hint="eastAsia"/>
        </w:rPr>
        <w:t>端口转到后端的</w:t>
      </w:r>
      <w:r w:rsidR="0036412C">
        <w:rPr>
          <w:rFonts w:hint="eastAsia"/>
        </w:rPr>
        <w:t>12819</w:t>
      </w:r>
      <w:r w:rsidR="0036412C">
        <w:rPr>
          <w:rFonts w:hint="eastAsia"/>
        </w:rPr>
        <w:t>端口</w:t>
      </w:r>
    </w:p>
    <w:p w:rsidR="0036412C" w:rsidRDefault="0036412C" w:rsidP="00BF6D56"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-14636</w:t>
      </w:r>
      <w:r>
        <w:t xml:space="preserve">   </w:t>
      </w:r>
      <w:r>
        <w:rPr>
          <w:rFonts w:hint="eastAsia"/>
        </w:rPr>
        <w:t>通过</w:t>
      </w:r>
      <w:r>
        <w:rPr>
          <w:rFonts w:hint="eastAsia"/>
        </w:rPr>
        <w:t>NLB90</w:t>
      </w:r>
      <w:r>
        <w:rPr>
          <w:rFonts w:hint="eastAsia"/>
        </w:rPr>
        <w:t>端口转到后端的</w:t>
      </w:r>
      <w:r>
        <w:rPr>
          <w:rFonts w:hint="eastAsia"/>
        </w:rPr>
        <w:t>14636</w:t>
      </w:r>
      <w:r>
        <w:rPr>
          <w:rFonts w:hint="eastAsia"/>
        </w:rPr>
        <w:t>端口</w:t>
      </w:r>
    </w:p>
    <w:p w:rsidR="004C35E8" w:rsidRDefault="00971F2E" w:rsidP="00BF6D56">
      <w:r>
        <w:rPr>
          <w:rFonts w:hint="eastAsia"/>
        </w:rPr>
        <w:t>注意</w:t>
      </w:r>
      <w:r w:rsidR="004C35E8">
        <w:rPr>
          <w:rFonts w:hint="eastAsia"/>
        </w:rPr>
        <w:t>：</w:t>
      </w:r>
    </w:p>
    <w:p w:rsidR="00971F2E" w:rsidRDefault="00971F2E" w:rsidP="00BF6D56">
      <w:r>
        <w:rPr>
          <w:rFonts w:hint="eastAsia"/>
        </w:rPr>
        <w:t>这里的后端</w:t>
      </w:r>
      <w:r w:rsidR="004C35E8" w:rsidRPr="00DA51EA">
        <w:rPr>
          <w:rFonts w:hint="eastAsia"/>
          <w:highlight w:val="yellow"/>
        </w:rPr>
        <w:t>目标群组的</w:t>
      </w:r>
      <w:r w:rsidRPr="00DA51EA">
        <w:rPr>
          <w:rFonts w:hint="eastAsia"/>
          <w:highlight w:val="yellow"/>
        </w:rPr>
        <w:t>机器都是同一台机器</w:t>
      </w:r>
      <w:r>
        <w:rPr>
          <w:rFonts w:hint="eastAsia"/>
        </w:rPr>
        <w:t>，如果</w:t>
      </w:r>
      <w:r w:rsidR="00F67D22">
        <w:rPr>
          <w:rFonts w:hint="eastAsia"/>
        </w:rPr>
        <w:t>同一台机器监听多个端口，那就必须创建多个</w:t>
      </w:r>
      <w:r w:rsidR="00F67D22" w:rsidRPr="00DA51EA">
        <w:rPr>
          <w:rFonts w:hint="eastAsia"/>
          <w:highlight w:val="yellow"/>
        </w:rPr>
        <w:t>目标</w:t>
      </w:r>
      <w:r w:rsidR="00DA51EA" w:rsidRPr="00DA51EA">
        <w:rPr>
          <w:rFonts w:hint="eastAsia"/>
          <w:highlight w:val="yellow"/>
        </w:rPr>
        <w:t>群</w:t>
      </w:r>
      <w:r w:rsidR="00F67D22" w:rsidRPr="00DA51EA">
        <w:rPr>
          <w:rFonts w:hint="eastAsia"/>
          <w:highlight w:val="yellow"/>
        </w:rPr>
        <w:t>组</w:t>
      </w:r>
      <w:r w:rsidR="00F67D22">
        <w:rPr>
          <w:rFonts w:hint="eastAsia"/>
        </w:rPr>
        <w:t>server</w:t>
      </w:r>
      <w:r w:rsidR="00F67D22">
        <w:rPr>
          <w:rFonts w:hint="eastAsia"/>
        </w:rPr>
        <w:t>分别用不同的端口</w:t>
      </w:r>
    </w:p>
    <w:p w:rsidR="004C35E8" w:rsidRDefault="00DA51EA" w:rsidP="00BF6D56">
      <w:pPr>
        <w:rPr>
          <w:rFonts w:hint="eastAsia"/>
        </w:rPr>
      </w:pPr>
      <w:r>
        <w:rPr>
          <w:rFonts w:hint="eastAsia"/>
        </w:rPr>
        <w:t>如何是监听同一个端口，后端有多个机器，那就是在同一个目标群组内，注册多个</w:t>
      </w:r>
      <w:r>
        <w:rPr>
          <w:rFonts w:hint="eastAsia"/>
        </w:rPr>
        <w:t>server</w:t>
      </w:r>
      <w:r>
        <w:rPr>
          <w:rFonts w:hint="eastAsia"/>
        </w:rPr>
        <w:t>，监听同一个端口</w:t>
      </w:r>
      <w:bookmarkStart w:id="0" w:name="_GoBack"/>
      <w:bookmarkEnd w:id="0"/>
    </w:p>
    <w:p w:rsidR="00D12928" w:rsidRDefault="00D12928" w:rsidP="00BF6D56">
      <w:r>
        <w:rPr>
          <w:noProof/>
        </w:rPr>
        <w:lastRenderedPageBreak/>
        <w:drawing>
          <wp:inline distT="0" distB="0" distL="0" distR="0" wp14:anchorId="7E30FCC3" wp14:editId="7D326D36">
            <wp:extent cx="6339840" cy="337383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23" cy="33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28" w:rsidRDefault="00D12928" w:rsidP="00BF6D56"/>
    <w:p w:rsidR="00D12928" w:rsidRDefault="00D12928" w:rsidP="00BF6D56">
      <w:r>
        <w:rPr>
          <w:noProof/>
        </w:rPr>
        <w:drawing>
          <wp:inline distT="0" distB="0" distL="0" distR="0" wp14:anchorId="24972AB0" wp14:editId="704F9DDC">
            <wp:extent cx="9777730" cy="632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28" w:rsidRDefault="00D12928" w:rsidP="00BF6D56"/>
    <w:p w:rsidR="00D12928" w:rsidRDefault="00D12928" w:rsidP="00BF6D56"/>
    <w:p w:rsidR="00D12928" w:rsidRDefault="00D12928" w:rsidP="00BF6D56"/>
    <w:p w:rsidR="00D12928" w:rsidRDefault="00D12928" w:rsidP="00BF6D56">
      <w:pPr>
        <w:rPr>
          <w:rFonts w:hint="eastAsia"/>
        </w:rPr>
      </w:pPr>
    </w:p>
    <w:p w:rsidR="00D12928" w:rsidRPr="00BF6D56" w:rsidRDefault="00D12928" w:rsidP="00BF6D56">
      <w:pPr>
        <w:rPr>
          <w:rFonts w:hint="eastAsia"/>
        </w:rPr>
      </w:pPr>
    </w:p>
    <w:p w:rsidR="00BF6D56" w:rsidRDefault="003800D9" w:rsidP="00BF6D56">
      <w:r>
        <w:rPr>
          <w:noProof/>
        </w:rPr>
        <w:drawing>
          <wp:inline distT="0" distB="0" distL="0" distR="0" wp14:anchorId="6E7A360F" wp14:editId="34B9A710">
            <wp:extent cx="9777730" cy="3035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D9" w:rsidRDefault="003800D9" w:rsidP="00BF6D56"/>
    <w:p w:rsidR="003800D9" w:rsidRDefault="003800D9" w:rsidP="00BF6D56"/>
    <w:p w:rsidR="003800D9" w:rsidRDefault="003800D9" w:rsidP="00BF6D56"/>
    <w:p w:rsidR="003800D9" w:rsidRDefault="003800D9" w:rsidP="00BF6D56"/>
    <w:p w:rsidR="003800D9" w:rsidRDefault="003800D9" w:rsidP="00BF6D56"/>
    <w:p w:rsidR="003800D9" w:rsidRDefault="003800D9" w:rsidP="00BF6D56"/>
    <w:p w:rsidR="003800D9" w:rsidRDefault="003800D9" w:rsidP="00BF6D56"/>
    <w:p w:rsidR="003800D9" w:rsidRDefault="003800D9" w:rsidP="00BF6D56"/>
    <w:p w:rsidR="003800D9" w:rsidRDefault="003800D9" w:rsidP="00BF6D56"/>
    <w:p w:rsidR="003800D9" w:rsidRPr="00BF6D56" w:rsidRDefault="003800D9" w:rsidP="00BF6D56"/>
    <w:sectPr w:rsidR="003800D9" w:rsidRPr="00BF6D56" w:rsidSect="009F01F3">
      <w:footerReference w:type="default" r:id="rId12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AF2" w:rsidRDefault="00944AF2" w:rsidP="00947D67">
      <w:pPr>
        <w:ind w:firstLine="560"/>
      </w:pPr>
      <w:r>
        <w:separator/>
      </w:r>
    </w:p>
  </w:endnote>
  <w:endnote w:type="continuationSeparator" w:id="0">
    <w:p w:rsidR="00944AF2" w:rsidRDefault="00944AF2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AF2" w:rsidRDefault="00944AF2" w:rsidP="00947D67">
      <w:pPr>
        <w:ind w:firstLine="560"/>
      </w:pPr>
      <w:r>
        <w:separator/>
      </w:r>
    </w:p>
  </w:footnote>
  <w:footnote w:type="continuationSeparator" w:id="0">
    <w:p w:rsidR="00944AF2" w:rsidRDefault="00944AF2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8A"/>
    <w:rsid w:val="00006455"/>
    <w:rsid w:val="00006DC1"/>
    <w:rsid w:val="000131E8"/>
    <w:rsid w:val="00015B05"/>
    <w:rsid w:val="00017696"/>
    <w:rsid w:val="0002192D"/>
    <w:rsid w:val="00031505"/>
    <w:rsid w:val="00032999"/>
    <w:rsid w:val="00034D1B"/>
    <w:rsid w:val="000373F3"/>
    <w:rsid w:val="00037B10"/>
    <w:rsid w:val="00044433"/>
    <w:rsid w:val="00046B80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5298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B71E9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2DB7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0C00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2D97"/>
    <w:rsid w:val="002E35B9"/>
    <w:rsid w:val="003243DB"/>
    <w:rsid w:val="0033358A"/>
    <w:rsid w:val="00336CA0"/>
    <w:rsid w:val="00341A73"/>
    <w:rsid w:val="00350411"/>
    <w:rsid w:val="0035732F"/>
    <w:rsid w:val="00360AF7"/>
    <w:rsid w:val="00362086"/>
    <w:rsid w:val="003636A2"/>
    <w:rsid w:val="0036412C"/>
    <w:rsid w:val="00366508"/>
    <w:rsid w:val="00367D3A"/>
    <w:rsid w:val="00373299"/>
    <w:rsid w:val="003763C7"/>
    <w:rsid w:val="003800D9"/>
    <w:rsid w:val="00382FAD"/>
    <w:rsid w:val="00383746"/>
    <w:rsid w:val="003860BA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F2567"/>
    <w:rsid w:val="003F492E"/>
    <w:rsid w:val="003F548A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35E8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4BF9"/>
    <w:rsid w:val="005427B3"/>
    <w:rsid w:val="005516FB"/>
    <w:rsid w:val="005544D9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69EF"/>
    <w:rsid w:val="0067786B"/>
    <w:rsid w:val="0068337B"/>
    <w:rsid w:val="006872C1"/>
    <w:rsid w:val="006971F0"/>
    <w:rsid w:val="00697DC8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1610E"/>
    <w:rsid w:val="007323C2"/>
    <w:rsid w:val="00732CA4"/>
    <w:rsid w:val="007334BE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C6B7B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4AF2"/>
    <w:rsid w:val="009471B3"/>
    <w:rsid w:val="00947D67"/>
    <w:rsid w:val="00952BB4"/>
    <w:rsid w:val="0095438B"/>
    <w:rsid w:val="00956F97"/>
    <w:rsid w:val="00960C7B"/>
    <w:rsid w:val="0096667F"/>
    <w:rsid w:val="00971F2E"/>
    <w:rsid w:val="00972E47"/>
    <w:rsid w:val="00973AB4"/>
    <w:rsid w:val="009768AB"/>
    <w:rsid w:val="00977DEB"/>
    <w:rsid w:val="00984DA7"/>
    <w:rsid w:val="009A21C3"/>
    <w:rsid w:val="009A3879"/>
    <w:rsid w:val="009A4AF7"/>
    <w:rsid w:val="009A58DD"/>
    <w:rsid w:val="009E3039"/>
    <w:rsid w:val="009E3843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558D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D01D1B"/>
    <w:rsid w:val="00D03754"/>
    <w:rsid w:val="00D05F07"/>
    <w:rsid w:val="00D10893"/>
    <w:rsid w:val="00D12928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1C6C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A51EA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67D22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36084C7"/>
  <w15:chartTrackingRefBased/>
  <w15:docId w15:val="{14E6B762-7644-4DA4-9B60-B6E1DCCE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1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OC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TOC3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96A3-BC0B-4263-B2E4-97F75E0C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110</TotalTime>
  <Pages>2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宋某人c                                                                                                                                                每个人都要有一个骨灰级的爱好, 不为金钱, 而纯粹是为了在这个领域享受追寻真理的快乐!</dc:title>
  <dc:subject/>
  <dc:creator>宋亞偉</dc:creator>
  <cp:keywords/>
  <dc:description/>
  <cp:lastModifiedBy>宋 亞偉</cp:lastModifiedBy>
  <cp:revision>17</cp:revision>
  <dcterms:created xsi:type="dcterms:W3CDTF">2018-04-17T02:57:00Z</dcterms:created>
  <dcterms:modified xsi:type="dcterms:W3CDTF">2018-06-10T05:10:00Z</dcterms:modified>
  <cp:version>1.0</cp:version>
</cp:coreProperties>
</file>