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F53140" w:rsidP="00F53140">
      <w:pPr>
        <w:pStyle w:val="1"/>
      </w:pPr>
      <w:r>
        <w:rPr>
          <w:rFonts w:hint="eastAsia"/>
        </w:rPr>
        <w:t>SNS</w:t>
      </w:r>
    </w:p>
    <w:p w:rsidR="00662381" w:rsidRDefault="00662381" w:rsidP="00662381"/>
    <w:p w:rsidR="00662381" w:rsidRDefault="00662381" w:rsidP="00662381">
      <w:r>
        <w:rPr>
          <w:rFonts w:hint="eastAsia"/>
        </w:rPr>
        <w:t>官方文档</w:t>
      </w:r>
    </w:p>
    <w:p w:rsidR="00662381" w:rsidRDefault="00662381" w:rsidP="00662381">
      <w:r w:rsidRPr="00662381">
        <w:t>https://docs.aws.amazon.com/zh_cn/sns/latest/dg/GettingStarted.html</w:t>
      </w:r>
    </w:p>
    <w:p w:rsidR="00662381" w:rsidRPr="00662381" w:rsidRDefault="00662381" w:rsidP="00662381"/>
    <w:p w:rsidR="002E2D97" w:rsidRDefault="00F53140" w:rsidP="009A3710">
      <w:pPr>
        <w:pStyle w:val="20"/>
        <w:spacing w:before="163" w:after="163"/>
      </w:pPr>
      <w:r>
        <w:rPr>
          <w:rFonts w:hint="eastAsia"/>
        </w:rPr>
        <w:t>开始使用</w:t>
      </w:r>
    </w:p>
    <w:p w:rsidR="002E2D97" w:rsidRDefault="00F53140" w:rsidP="00BF6D56">
      <w:r>
        <w:rPr>
          <w:noProof/>
        </w:rPr>
        <w:drawing>
          <wp:inline distT="0" distB="0" distL="0" distR="0" wp14:anchorId="62938A9A" wp14:editId="781A2128">
            <wp:extent cx="9777730" cy="4237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97" w:rsidRDefault="009A3710" w:rsidP="009A3710">
      <w:pPr>
        <w:pStyle w:val="20"/>
        <w:spacing w:before="163" w:after="163"/>
      </w:pPr>
      <w:r>
        <w:rPr>
          <w:rFonts w:hint="eastAsia"/>
        </w:rPr>
        <w:t>创建主题</w:t>
      </w:r>
    </w:p>
    <w:p w:rsidR="002E2D97" w:rsidRPr="00BF6D56" w:rsidRDefault="00F53140" w:rsidP="00BF6D56">
      <w:r>
        <w:rPr>
          <w:noProof/>
        </w:rPr>
        <w:drawing>
          <wp:inline distT="0" distB="0" distL="0" distR="0" wp14:anchorId="6E5538F7" wp14:editId="0B2D7670">
            <wp:extent cx="9777730" cy="452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C746EB" w:rsidP="00C746EB">
      <w:pPr>
        <w:pStyle w:val="20"/>
        <w:spacing w:before="163" w:after="163"/>
      </w:pPr>
      <w:r>
        <w:rPr>
          <w:rFonts w:hint="eastAsia"/>
        </w:rPr>
        <w:lastRenderedPageBreak/>
        <w:t>主题名称</w:t>
      </w:r>
    </w:p>
    <w:p w:rsidR="00BF6D56" w:rsidRPr="00BF6D56" w:rsidRDefault="00402215" w:rsidP="00BF6D56">
      <w:r>
        <w:rPr>
          <w:noProof/>
        </w:rPr>
        <w:drawing>
          <wp:inline distT="0" distB="0" distL="0" distR="0" wp14:anchorId="24865102" wp14:editId="7AC0325A">
            <wp:extent cx="9777730" cy="424688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F42E2A" w:rsidP="00F42E2A">
      <w:pPr>
        <w:pStyle w:val="20"/>
        <w:spacing w:before="163" w:after="163"/>
      </w:pPr>
      <w:r>
        <w:rPr>
          <w:rFonts w:hint="eastAsia"/>
        </w:rPr>
        <w:t>查看创建好的主题</w:t>
      </w:r>
    </w:p>
    <w:p w:rsidR="00F42E2A" w:rsidRDefault="00B578E6" w:rsidP="00BF6D56">
      <w:r>
        <w:rPr>
          <w:noProof/>
        </w:rPr>
        <w:drawing>
          <wp:inline distT="0" distB="0" distL="0" distR="0" wp14:anchorId="45324BEF" wp14:editId="7CC89981">
            <wp:extent cx="9777730" cy="44107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A" w:rsidRDefault="00F42E2A" w:rsidP="00BF6D56"/>
    <w:p w:rsidR="00F42E2A" w:rsidRDefault="006920A3" w:rsidP="006920A3">
      <w:pPr>
        <w:pStyle w:val="20"/>
        <w:spacing w:before="163" w:after="163"/>
      </w:pPr>
      <w:r>
        <w:rPr>
          <w:rFonts w:hint="eastAsia"/>
        </w:rPr>
        <w:t>创建订阅</w:t>
      </w:r>
    </w:p>
    <w:p w:rsidR="00DF5B21" w:rsidRPr="00DF5B21" w:rsidRDefault="00DF5B21" w:rsidP="00DF5B21">
      <w:pPr>
        <w:rPr>
          <w:rFonts w:hint="eastAsia"/>
        </w:rPr>
      </w:pPr>
      <w:r>
        <w:rPr>
          <w:rFonts w:hint="eastAsia"/>
        </w:rPr>
        <w:t>使用</w:t>
      </w:r>
      <w:r w:rsidR="00170255">
        <w:rPr>
          <w:rFonts w:hint="eastAsia"/>
        </w:rPr>
        <w:t>mail</w:t>
      </w:r>
      <w:r w:rsidR="00170255">
        <w:rPr>
          <w:rFonts w:hint="eastAsia"/>
        </w:rPr>
        <w:t>方式</w:t>
      </w:r>
    </w:p>
    <w:p w:rsidR="00F42E2A" w:rsidRDefault="00C93B30" w:rsidP="00BF6D56">
      <w:r>
        <w:rPr>
          <w:noProof/>
        </w:rPr>
        <w:lastRenderedPageBreak/>
        <w:drawing>
          <wp:inline distT="0" distB="0" distL="0" distR="0" wp14:anchorId="48E2D578" wp14:editId="30E17171">
            <wp:extent cx="9777730" cy="4667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FD" w:rsidRDefault="002369FD" w:rsidP="00BF6D56">
      <w:pPr>
        <w:rPr>
          <w:rFonts w:hint="eastAsia"/>
        </w:rPr>
      </w:pPr>
      <w:r>
        <w:rPr>
          <w:noProof/>
        </w:rPr>
        <w:drawing>
          <wp:inline distT="0" distB="0" distL="0" distR="0" wp14:anchorId="51265F3B" wp14:editId="726A161A">
            <wp:extent cx="7896225" cy="2266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2A" w:rsidRDefault="00C47C2A" w:rsidP="00BF6D56">
      <w:pPr>
        <w:rPr>
          <w:rFonts w:hint="eastAsia"/>
        </w:rPr>
      </w:pPr>
      <w:r>
        <w:rPr>
          <w:noProof/>
        </w:rPr>
        <w:drawing>
          <wp:inline distT="0" distB="0" distL="0" distR="0" wp14:anchorId="54C358E5" wp14:editId="3CC33F5F">
            <wp:extent cx="9777730" cy="44278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A" w:rsidRDefault="00553619" w:rsidP="00553619">
      <w:pPr>
        <w:pStyle w:val="20"/>
        <w:spacing w:before="163" w:after="163"/>
      </w:pPr>
      <w:r>
        <w:rPr>
          <w:rFonts w:hint="eastAsia"/>
        </w:rPr>
        <w:lastRenderedPageBreak/>
        <w:t>订阅确认</w:t>
      </w:r>
    </w:p>
    <w:p w:rsidR="00F42E2A" w:rsidRDefault="00553619" w:rsidP="00BF6D56">
      <w:r>
        <w:rPr>
          <w:noProof/>
        </w:rPr>
        <w:drawing>
          <wp:inline distT="0" distB="0" distL="0" distR="0" wp14:anchorId="1E3116CD" wp14:editId="0C5D8D74">
            <wp:extent cx="9777730" cy="3112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A" w:rsidRDefault="0034202C" w:rsidP="0034202C">
      <w:pPr>
        <w:pStyle w:val="20"/>
        <w:spacing w:before="163" w:after="163"/>
      </w:pPr>
      <w:r>
        <w:rPr>
          <w:rFonts w:hint="eastAsia"/>
        </w:rPr>
        <w:t>创建报警</w:t>
      </w:r>
    </w:p>
    <w:p w:rsidR="00F42E2A" w:rsidRDefault="00D27A93" w:rsidP="00BF6D56">
      <w:r>
        <w:rPr>
          <w:rFonts w:hint="eastAsia"/>
        </w:rPr>
        <w:t>后期创建报警的话，可以选择这个</w:t>
      </w:r>
      <w:r>
        <w:rPr>
          <w:rFonts w:hint="eastAsia"/>
        </w:rPr>
        <w:t>test</w:t>
      </w:r>
    </w:p>
    <w:p w:rsidR="00B30A4F" w:rsidRDefault="00B30A4F" w:rsidP="00BF6D56">
      <w:pPr>
        <w:rPr>
          <w:rFonts w:hint="eastAsia"/>
        </w:rPr>
      </w:pPr>
      <w:r>
        <w:rPr>
          <w:noProof/>
        </w:rPr>
        <w:drawing>
          <wp:inline distT="0" distB="0" distL="0" distR="0" wp14:anchorId="141643F0" wp14:editId="26F2CA35">
            <wp:extent cx="9777730" cy="4888865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E2A" w:rsidRDefault="0030798E" w:rsidP="00BF6D56">
      <w:r>
        <w:rPr>
          <w:noProof/>
        </w:rPr>
        <w:lastRenderedPageBreak/>
        <w:drawing>
          <wp:inline distT="0" distB="0" distL="0" distR="0" wp14:anchorId="3A3946B0" wp14:editId="527F429E">
            <wp:extent cx="9777730" cy="46793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E2A" w:rsidRDefault="00F42E2A" w:rsidP="00BF6D56"/>
    <w:p w:rsidR="00F42E2A" w:rsidRDefault="00F42E2A" w:rsidP="00BF6D56"/>
    <w:p w:rsidR="00F42E2A" w:rsidRDefault="00F42E2A" w:rsidP="00BF6D56"/>
    <w:p w:rsidR="00F42E2A" w:rsidRDefault="00F42E2A" w:rsidP="00BF6D56"/>
    <w:p w:rsidR="00F42E2A" w:rsidRDefault="00F42E2A" w:rsidP="00BF6D56"/>
    <w:p w:rsidR="00F42E2A" w:rsidRPr="00BF6D56" w:rsidRDefault="00F42E2A" w:rsidP="00BF6D56"/>
    <w:sectPr w:rsidR="00F42E2A" w:rsidRPr="00BF6D56" w:rsidSect="009F01F3">
      <w:footerReference w:type="default" r:id="rId18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1049" w:rsidRDefault="00431049" w:rsidP="00947D67">
      <w:pPr>
        <w:ind w:firstLine="560"/>
      </w:pPr>
      <w:r>
        <w:separator/>
      </w:r>
    </w:p>
  </w:endnote>
  <w:endnote w:type="continuationSeparator" w:id="0">
    <w:p w:rsidR="00431049" w:rsidRDefault="00431049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1049" w:rsidRDefault="00431049" w:rsidP="00947D67">
      <w:pPr>
        <w:ind w:firstLine="560"/>
      </w:pPr>
      <w:r>
        <w:separator/>
      </w:r>
    </w:p>
  </w:footnote>
  <w:footnote w:type="continuationSeparator" w:id="0">
    <w:p w:rsidR="00431049" w:rsidRDefault="00431049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40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1C9F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0255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69FD"/>
    <w:rsid w:val="00242334"/>
    <w:rsid w:val="00250517"/>
    <w:rsid w:val="00252BE8"/>
    <w:rsid w:val="00253503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63AC"/>
    <w:rsid w:val="002D6917"/>
    <w:rsid w:val="002D7D1C"/>
    <w:rsid w:val="002D7D80"/>
    <w:rsid w:val="002E2D97"/>
    <w:rsid w:val="002E35B9"/>
    <w:rsid w:val="0030798E"/>
    <w:rsid w:val="003243DB"/>
    <w:rsid w:val="0033358A"/>
    <w:rsid w:val="00336CA0"/>
    <w:rsid w:val="00341A73"/>
    <w:rsid w:val="0034202C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F2567"/>
    <w:rsid w:val="003F492E"/>
    <w:rsid w:val="003F5F42"/>
    <w:rsid w:val="003F6723"/>
    <w:rsid w:val="00400FCA"/>
    <w:rsid w:val="0040163F"/>
    <w:rsid w:val="00402215"/>
    <w:rsid w:val="00402CB0"/>
    <w:rsid w:val="00406ED3"/>
    <w:rsid w:val="004115B6"/>
    <w:rsid w:val="00420E57"/>
    <w:rsid w:val="00426BB3"/>
    <w:rsid w:val="00426F26"/>
    <w:rsid w:val="00431049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3619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A037D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2381"/>
    <w:rsid w:val="00666F3F"/>
    <w:rsid w:val="00667904"/>
    <w:rsid w:val="00672B77"/>
    <w:rsid w:val="006742DB"/>
    <w:rsid w:val="006769EF"/>
    <w:rsid w:val="0067786B"/>
    <w:rsid w:val="0068337B"/>
    <w:rsid w:val="006872C1"/>
    <w:rsid w:val="006920A3"/>
    <w:rsid w:val="006971F0"/>
    <w:rsid w:val="006A6D7B"/>
    <w:rsid w:val="006A7B91"/>
    <w:rsid w:val="006B3F0E"/>
    <w:rsid w:val="006B50B6"/>
    <w:rsid w:val="006C13CA"/>
    <w:rsid w:val="006C2A27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42D8E"/>
    <w:rsid w:val="00851006"/>
    <w:rsid w:val="00851DBC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3710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0A4F"/>
    <w:rsid w:val="00B31B3B"/>
    <w:rsid w:val="00B3498D"/>
    <w:rsid w:val="00B35C48"/>
    <w:rsid w:val="00B4078C"/>
    <w:rsid w:val="00B474E5"/>
    <w:rsid w:val="00B578E6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1128"/>
    <w:rsid w:val="00C41981"/>
    <w:rsid w:val="00C44A37"/>
    <w:rsid w:val="00C47C2A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6EB"/>
    <w:rsid w:val="00C748BB"/>
    <w:rsid w:val="00C80966"/>
    <w:rsid w:val="00C83455"/>
    <w:rsid w:val="00C871D9"/>
    <w:rsid w:val="00C87616"/>
    <w:rsid w:val="00C90B34"/>
    <w:rsid w:val="00C93837"/>
    <w:rsid w:val="00C93B30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27A93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DF5B21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153C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2E2A"/>
    <w:rsid w:val="00F44732"/>
    <w:rsid w:val="00F53140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1AA4C39"/>
  <w15:chartTrackingRefBased/>
  <w15:docId w15:val="{5FBDA377-EF3B-42F6-9F28-58635746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31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&#23398;&#20064;&#36164;&#26009;-&#23435;&#26576;&#20154;c&#65288;&#25345;&#32493;&#26356;&#26032;&#20013;&#12290;&#12290;&#12290;&#65289;-20180101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EEE80-3F26-47F4-8D09-0CBB53C51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32</TotalTime>
  <Pages>5</Pages>
  <Words>25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宋某人c                                                                                                                                                每个人都要有一个骨灰级的爱好, 不为金钱, 而纯粹是为了在这个领域享受追寻真理的快乐!</dc:title>
  <dc:subject/>
  <dc:creator>宋亞偉</dc:creator>
  <cp:keywords/>
  <dc:description/>
  <cp:lastModifiedBy>宋 亞偉</cp:lastModifiedBy>
  <cp:revision>31</cp:revision>
  <dcterms:created xsi:type="dcterms:W3CDTF">2018-05-12T06:11:00Z</dcterms:created>
  <dcterms:modified xsi:type="dcterms:W3CDTF">2018-05-17T07:27:00Z</dcterms:modified>
  <cp:version>1.0</cp:version>
</cp:coreProperties>
</file>