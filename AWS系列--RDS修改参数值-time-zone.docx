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B530DF" w:rsidP="00DF4846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RDS</w:t>
      </w:r>
      <w:r>
        <w:rPr>
          <w:rFonts w:hint="eastAsia"/>
        </w:rPr>
        <w:t>时间（</w:t>
      </w:r>
      <w:r>
        <w:rPr>
          <w:rFonts w:hint="eastAsia"/>
        </w:rPr>
        <w:t>time_zone</w:t>
      </w:r>
      <w:r>
        <w:rPr>
          <w:rFonts w:hint="eastAsia"/>
        </w:rPr>
        <w:t>）</w:t>
      </w:r>
    </w:p>
    <w:p w:rsidR="002E2D97" w:rsidRDefault="002E2D97" w:rsidP="00BF6D56"/>
    <w:p w:rsidR="00C0645C" w:rsidRDefault="00C0645C" w:rsidP="00C0645C">
      <w:pPr>
        <w:pStyle w:val="20"/>
        <w:spacing w:before="163" w:after="163"/>
      </w:pPr>
      <w:r>
        <w:rPr>
          <w:rFonts w:hint="eastAsia"/>
        </w:rPr>
        <w:t>需求</w:t>
      </w:r>
    </w:p>
    <w:p w:rsidR="005C50D7" w:rsidRPr="005C50D7" w:rsidRDefault="005C50D7" w:rsidP="005C50D7">
      <w:r>
        <w:rPr>
          <w:rFonts w:hint="eastAsia"/>
        </w:rPr>
        <w:t>数据库时间和北京时间相差</w:t>
      </w:r>
      <w:r>
        <w:rPr>
          <w:rFonts w:hint="eastAsia"/>
        </w:rPr>
        <w:t>8</w:t>
      </w:r>
      <w:r>
        <w:rPr>
          <w:rFonts w:hint="eastAsia"/>
        </w:rPr>
        <w:t>小时</w:t>
      </w:r>
    </w:p>
    <w:p w:rsidR="002E2D97" w:rsidRDefault="00722935" w:rsidP="00BF6D56">
      <w:r>
        <w:rPr>
          <w:rFonts w:hint="eastAsia"/>
        </w:rPr>
        <w:t>开发人员发现</w:t>
      </w:r>
      <w:r>
        <w:rPr>
          <w:rFonts w:hint="eastAsia"/>
        </w:rPr>
        <w:t>app</w:t>
      </w:r>
      <w:r>
        <w:rPr>
          <w:rFonts w:hint="eastAsia"/>
        </w:rPr>
        <w:t>的时间与国内时间相差</w:t>
      </w:r>
      <w:r>
        <w:rPr>
          <w:rFonts w:hint="eastAsia"/>
        </w:rPr>
        <w:t>12</w:t>
      </w:r>
      <w:r>
        <w:rPr>
          <w:rFonts w:hint="eastAsia"/>
        </w:rPr>
        <w:t>小时，与</w:t>
      </w:r>
      <w:r>
        <w:rPr>
          <w:rFonts w:hint="eastAsia"/>
        </w:rPr>
        <w:t>aws</w:t>
      </w:r>
      <w:r>
        <w:rPr>
          <w:rFonts w:hint="eastAsia"/>
        </w:rPr>
        <w:t>技术人员确认后，需要修改</w:t>
      </w:r>
      <w:r>
        <w:rPr>
          <w:rFonts w:hint="eastAsia"/>
        </w:rPr>
        <w:t>RDS</w:t>
      </w:r>
      <w:r>
        <w:rPr>
          <w:rFonts w:hint="eastAsia"/>
        </w:rPr>
        <w:t>的</w:t>
      </w:r>
      <w:r>
        <w:rPr>
          <w:rFonts w:hint="eastAsia"/>
        </w:rPr>
        <w:t>time_zone</w:t>
      </w:r>
      <w:r>
        <w:rPr>
          <w:rFonts w:hint="eastAsia"/>
        </w:rPr>
        <w:t>参数</w:t>
      </w:r>
    </w:p>
    <w:p w:rsidR="002E2D97" w:rsidRDefault="002E2D97" w:rsidP="00BF6D56"/>
    <w:p w:rsidR="00B639F0" w:rsidRDefault="001132B3" w:rsidP="001132B3">
      <w:pPr>
        <w:pStyle w:val="20"/>
        <w:spacing w:before="163" w:after="163"/>
      </w:pPr>
      <w:r>
        <w:rPr>
          <w:rFonts w:hint="eastAsia"/>
        </w:rPr>
        <w:t>打开</w:t>
      </w:r>
      <w:r>
        <w:rPr>
          <w:rFonts w:hint="eastAsia"/>
        </w:rPr>
        <w:t>RDS</w:t>
      </w:r>
      <w:r>
        <w:rPr>
          <w:rFonts w:hint="eastAsia"/>
        </w:rPr>
        <w:t>参数组</w:t>
      </w:r>
    </w:p>
    <w:p w:rsidR="001132B3" w:rsidRDefault="00F01238" w:rsidP="001132B3">
      <w:r>
        <w:rPr>
          <w:noProof/>
        </w:rPr>
        <w:drawing>
          <wp:inline distT="0" distB="0" distL="0" distR="0" wp14:anchorId="0E0728D7" wp14:editId="705805E0">
            <wp:extent cx="10007148" cy="3794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1516" cy="38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B3" w:rsidRDefault="001132B3" w:rsidP="001132B3"/>
    <w:p w:rsidR="00F01238" w:rsidRDefault="00F01238" w:rsidP="00F01238">
      <w:pPr>
        <w:pStyle w:val="20"/>
        <w:spacing w:before="163" w:after="163"/>
      </w:pPr>
      <w:r>
        <w:rPr>
          <w:rFonts w:hint="eastAsia"/>
        </w:rPr>
        <w:t>创建新的参数组</w:t>
      </w:r>
    </w:p>
    <w:p w:rsidR="001132B3" w:rsidRDefault="00F01238" w:rsidP="001132B3">
      <w:r>
        <w:rPr>
          <w:rFonts w:hint="eastAsia"/>
        </w:rPr>
        <w:t>由于默认的参数组不能修改，所以需要新建一个参数组，再关联到</w:t>
      </w:r>
      <w:r>
        <w:rPr>
          <w:rFonts w:hint="eastAsia"/>
        </w:rPr>
        <w:t>rds</w:t>
      </w:r>
      <w:r>
        <w:rPr>
          <w:rFonts w:hint="eastAsia"/>
        </w:rPr>
        <w:t>实例上</w:t>
      </w:r>
    </w:p>
    <w:p w:rsidR="001132B3" w:rsidRDefault="00530DCE" w:rsidP="001132B3">
      <w:r>
        <w:rPr>
          <w:noProof/>
        </w:rPr>
        <w:drawing>
          <wp:inline distT="0" distB="0" distL="0" distR="0" wp14:anchorId="6163FF44" wp14:editId="5444BC74">
            <wp:extent cx="9982200" cy="590063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3877" cy="59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0" w:rsidRDefault="00FC341F" w:rsidP="00BF6D56">
      <w:pPr>
        <w:pStyle w:val="20"/>
        <w:spacing w:before="163" w:after="163"/>
      </w:pPr>
      <w:r>
        <w:rPr>
          <w:rFonts w:hint="eastAsia"/>
        </w:rPr>
        <w:lastRenderedPageBreak/>
        <w:t>找到</w:t>
      </w:r>
      <w:r>
        <w:rPr>
          <w:rFonts w:hint="eastAsia"/>
        </w:rPr>
        <w:t>time_zone</w:t>
      </w:r>
      <w:r>
        <w:rPr>
          <w:rFonts w:hint="eastAsia"/>
        </w:rPr>
        <w:t>参数的位置修改为</w:t>
      </w:r>
      <w:r>
        <w:rPr>
          <w:rFonts w:hint="eastAsia"/>
        </w:rPr>
        <w:t>shanghai</w:t>
      </w:r>
    </w:p>
    <w:p w:rsidR="00B639F0" w:rsidRDefault="000A12B8" w:rsidP="00BF6D56">
      <w:r>
        <w:rPr>
          <w:noProof/>
        </w:rPr>
        <w:drawing>
          <wp:inline distT="0" distB="0" distL="0" distR="0" wp14:anchorId="04EA7158" wp14:editId="3AFF2343">
            <wp:extent cx="9935292" cy="36036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4205" cy="36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0" w:rsidRDefault="00B639F0" w:rsidP="00BF6D56"/>
    <w:p w:rsidR="00B639F0" w:rsidRDefault="00B639F0" w:rsidP="00BF6D56"/>
    <w:p w:rsidR="00B639F0" w:rsidRDefault="00B639F0" w:rsidP="00BF6D56"/>
    <w:p w:rsidR="00B639F0" w:rsidRDefault="007B4E34" w:rsidP="00BF6D56">
      <w:r>
        <w:rPr>
          <w:noProof/>
        </w:rPr>
        <w:drawing>
          <wp:inline distT="0" distB="0" distL="0" distR="0" wp14:anchorId="7E1DD854" wp14:editId="1710990E">
            <wp:extent cx="9906000" cy="4078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7737" cy="41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4A" w:rsidRDefault="00F02350" w:rsidP="00F02350">
      <w:pPr>
        <w:pStyle w:val="20"/>
        <w:spacing w:before="163" w:after="163"/>
      </w:pPr>
      <w:r>
        <w:rPr>
          <w:rFonts w:hint="eastAsia"/>
        </w:rPr>
        <w:t>关联到实例</w:t>
      </w:r>
    </w:p>
    <w:p w:rsidR="007A064A" w:rsidRDefault="007A064A" w:rsidP="00BF6D56"/>
    <w:p w:rsidR="007A064A" w:rsidRPr="00BF6D56" w:rsidRDefault="00AA197F" w:rsidP="00BF6D56">
      <w:r>
        <w:rPr>
          <w:noProof/>
        </w:rPr>
        <w:drawing>
          <wp:inline distT="0" distB="0" distL="0" distR="0" wp14:anchorId="5034A8C7" wp14:editId="637E2081">
            <wp:extent cx="9852660" cy="32396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1243" cy="32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0E" w:rsidRDefault="0072610E" w:rsidP="0072610E">
      <w:pPr>
        <w:pStyle w:val="20"/>
        <w:spacing w:before="163" w:after="163"/>
      </w:pPr>
      <w:r>
        <w:rPr>
          <w:rFonts w:hint="eastAsia"/>
        </w:rPr>
        <w:lastRenderedPageBreak/>
        <w:t>选择新建的参数组</w:t>
      </w:r>
      <w:r>
        <w:rPr>
          <w:rFonts w:hint="eastAsia"/>
        </w:rPr>
        <w:t>time</w:t>
      </w:r>
    </w:p>
    <w:p w:rsidR="0072610E" w:rsidRDefault="0072610E" w:rsidP="00BF6D56">
      <w:r>
        <w:rPr>
          <w:noProof/>
        </w:rPr>
        <w:drawing>
          <wp:inline distT="0" distB="0" distL="0" distR="0" wp14:anchorId="48D0E4F7" wp14:editId="1B7CB940">
            <wp:extent cx="9845040" cy="6737057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17175" cy="67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0E" w:rsidRDefault="00083B34" w:rsidP="00083B34">
      <w:pPr>
        <w:pStyle w:val="20"/>
        <w:spacing w:before="163" w:after="163"/>
      </w:pPr>
      <w:r>
        <w:rPr>
          <w:rFonts w:hint="eastAsia"/>
        </w:rPr>
        <w:t>继续</w:t>
      </w:r>
    </w:p>
    <w:p w:rsidR="00083B34" w:rsidRDefault="00083B34" w:rsidP="00BF6D56">
      <w:r>
        <w:rPr>
          <w:noProof/>
        </w:rPr>
        <w:drawing>
          <wp:inline distT="0" distB="0" distL="0" distR="0" wp14:anchorId="7A81F30C" wp14:editId="5B80DC4E">
            <wp:extent cx="6393116" cy="2667235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8699" cy="26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34" w:rsidRPr="00BF6D56" w:rsidRDefault="00083B34" w:rsidP="00083B34">
      <w:pPr>
        <w:pStyle w:val="20"/>
        <w:spacing w:before="163" w:after="163"/>
      </w:pPr>
      <w:r>
        <w:rPr>
          <w:rFonts w:hint="eastAsia"/>
        </w:rPr>
        <w:lastRenderedPageBreak/>
        <w:t>选择立即应用</w:t>
      </w:r>
    </w:p>
    <w:p w:rsidR="00BF6D56" w:rsidRDefault="004A7519" w:rsidP="006D2BA2">
      <w:r>
        <w:rPr>
          <w:noProof/>
        </w:rPr>
        <w:drawing>
          <wp:inline distT="0" distB="0" distL="0" distR="0" wp14:anchorId="20EB80C9" wp14:editId="793C157A">
            <wp:extent cx="9860280" cy="63274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24636" cy="63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A2" w:rsidRDefault="006D2BA2" w:rsidP="006D2BA2"/>
    <w:p w:rsidR="006D2BA2" w:rsidRDefault="002169BD" w:rsidP="002169BD">
      <w:pPr>
        <w:pStyle w:val="20"/>
        <w:spacing w:before="163" w:after="163"/>
      </w:pPr>
      <w:r>
        <w:rPr>
          <w:rFonts w:hint="eastAsia"/>
        </w:rPr>
        <w:t>修改完毕后，需要重启实例</w:t>
      </w:r>
    </w:p>
    <w:p w:rsidR="00D06586" w:rsidRPr="00D06586" w:rsidRDefault="00DE0B77" w:rsidP="00D06586">
      <w:r w:rsidRPr="00DE0B77">
        <w:rPr>
          <w:noProof/>
        </w:rPr>
        <w:drawing>
          <wp:inline distT="0" distB="0" distL="0" distR="0">
            <wp:extent cx="9777730" cy="5536980"/>
            <wp:effectExtent l="0" t="0" r="0" b="6985"/>
            <wp:docPr id="5" name="图片 5" descr="X:\Desktop\123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Desktop\123_看图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5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BA2" w:rsidRDefault="002169BD" w:rsidP="006D2BA2">
      <w:r>
        <w:rPr>
          <w:noProof/>
        </w:rPr>
        <w:lastRenderedPageBreak/>
        <w:drawing>
          <wp:inline distT="0" distB="0" distL="0" distR="0" wp14:anchorId="71D6B892" wp14:editId="5573AD2D">
            <wp:extent cx="9860280" cy="4374306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30266" cy="44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A2" w:rsidRDefault="006D2BA2" w:rsidP="006D2BA2">
      <w:pPr>
        <w:rPr>
          <w:rFonts w:hint="eastAsia"/>
        </w:rPr>
      </w:pPr>
    </w:p>
    <w:p w:rsidR="000E4815" w:rsidRDefault="000E4815" w:rsidP="006D2BA2"/>
    <w:p w:rsidR="000E4815" w:rsidRDefault="00992927" w:rsidP="00992927">
      <w:pPr>
        <w:pStyle w:val="20"/>
        <w:spacing w:before="163" w:after="163"/>
      </w:pPr>
      <w:r>
        <w:rPr>
          <w:rFonts w:hint="eastAsia"/>
        </w:rPr>
        <w:t>完成修改</w:t>
      </w:r>
    </w:p>
    <w:p w:rsidR="000E4815" w:rsidRDefault="00992927" w:rsidP="006D2BA2">
      <w:r>
        <w:rPr>
          <w:noProof/>
        </w:rPr>
        <w:drawing>
          <wp:inline distT="0" distB="0" distL="0" distR="0" wp14:anchorId="491A0C78" wp14:editId="2F831387">
            <wp:extent cx="3276600" cy="2828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15" w:rsidRDefault="000E4815" w:rsidP="006D2BA2"/>
    <w:p w:rsidR="000E4815" w:rsidRDefault="000E4815" w:rsidP="006D2BA2"/>
    <w:p w:rsidR="000E4815" w:rsidRDefault="000E4815" w:rsidP="006D2BA2"/>
    <w:p w:rsidR="000E4815" w:rsidRPr="00BF6D56" w:rsidRDefault="000E4815" w:rsidP="00995C29">
      <w:pPr>
        <w:widowControl/>
        <w:spacing w:line="240" w:lineRule="auto"/>
      </w:pPr>
    </w:p>
    <w:sectPr w:rsidR="000E4815" w:rsidRPr="00BF6D56" w:rsidSect="009F01F3">
      <w:footerReference w:type="default" r:id="rId19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D76" w:rsidRDefault="00306D76" w:rsidP="00947D67">
      <w:pPr>
        <w:ind w:firstLine="560"/>
      </w:pPr>
      <w:r>
        <w:separator/>
      </w:r>
    </w:p>
  </w:endnote>
  <w:endnote w:type="continuationSeparator" w:id="0">
    <w:p w:rsidR="00306D76" w:rsidRDefault="00306D76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D76" w:rsidRDefault="00306D76" w:rsidP="00947D67">
      <w:pPr>
        <w:ind w:firstLine="560"/>
      </w:pPr>
      <w:r>
        <w:separator/>
      </w:r>
    </w:p>
  </w:footnote>
  <w:footnote w:type="continuationSeparator" w:id="0">
    <w:p w:rsidR="00306D76" w:rsidRDefault="00306D76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D"/>
    <w:rsid w:val="00006455"/>
    <w:rsid w:val="00006DC1"/>
    <w:rsid w:val="00011CAC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83B34"/>
    <w:rsid w:val="00091D8B"/>
    <w:rsid w:val="000975BB"/>
    <w:rsid w:val="000A0D11"/>
    <w:rsid w:val="000A12B8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4815"/>
    <w:rsid w:val="000E6488"/>
    <w:rsid w:val="000F3AD2"/>
    <w:rsid w:val="000F5640"/>
    <w:rsid w:val="000F669E"/>
    <w:rsid w:val="000F7E09"/>
    <w:rsid w:val="00102690"/>
    <w:rsid w:val="00103425"/>
    <w:rsid w:val="001132B3"/>
    <w:rsid w:val="00113666"/>
    <w:rsid w:val="00122037"/>
    <w:rsid w:val="00126345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3F8B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169BD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04BE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06D76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A7519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0DCE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5E09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50D7"/>
    <w:rsid w:val="005C67B6"/>
    <w:rsid w:val="005E2349"/>
    <w:rsid w:val="005E2859"/>
    <w:rsid w:val="005E6277"/>
    <w:rsid w:val="005E6E5E"/>
    <w:rsid w:val="005F112B"/>
    <w:rsid w:val="005F1511"/>
    <w:rsid w:val="005F6926"/>
    <w:rsid w:val="00600BBF"/>
    <w:rsid w:val="00604656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2BA2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22935"/>
    <w:rsid w:val="0072610E"/>
    <w:rsid w:val="007323C2"/>
    <w:rsid w:val="00732CA4"/>
    <w:rsid w:val="007334BE"/>
    <w:rsid w:val="00735D96"/>
    <w:rsid w:val="00741119"/>
    <w:rsid w:val="00743AF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064A"/>
    <w:rsid w:val="007A1985"/>
    <w:rsid w:val="007A376B"/>
    <w:rsid w:val="007B4CBB"/>
    <w:rsid w:val="007B4E34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080"/>
    <w:rsid w:val="0095438B"/>
    <w:rsid w:val="00960C7B"/>
    <w:rsid w:val="0096667F"/>
    <w:rsid w:val="00972E47"/>
    <w:rsid w:val="00973AB4"/>
    <w:rsid w:val="00977DEB"/>
    <w:rsid w:val="00984DA7"/>
    <w:rsid w:val="00992927"/>
    <w:rsid w:val="00995C29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75B86"/>
    <w:rsid w:val="00A82A25"/>
    <w:rsid w:val="00A833C2"/>
    <w:rsid w:val="00A83A38"/>
    <w:rsid w:val="00A86A91"/>
    <w:rsid w:val="00A87A28"/>
    <w:rsid w:val="00A919DD"/>
    <w:rsid w:val="00A920A0"/>
    <w:rsid w:val="00A92B04"/>
    <w:rsid w:val="00A9527F"/>
    <w:rsid w:val="00AA197F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530DF"/>
    <w:rsid w:val="00B60D13"/>
    <w:rsid w:val="00B639F0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0645C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97743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CF7A31"/>
    <w:rsid w:val="00D01D1B"/>
    <w:rsid w:val="00D03754"/>
    <w:rsid w:val="00D05F07"/>
    <w:rsid w:val="00D06586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1867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B77"/>
    <w:rsid w:val="00DE0D46"/>
    <w:rsid w:val="00DE1BF3"/>
    <w:rsid w:val="00DE4969"/>
    <w:rsid w:val="00DE5A5C"/>
    <w:rsid w:val="00DE5E8B"/>
    <w:rsid w:val="00DE6031"/>
    <w:rsid w:val="00DE76E4"/>
    <w:rsid w:val="00DF4846"/>
    <w:rsid w:val="00E00A55"/>
    <w:rsid w:val="00E00E0B"/>
    <w:rsid w:val="00E06430"/>
    <w:rsid w:val="00E07EE4"/>
    <w:rsid w:val="00E10F40"/>
    <w:rsid w:val="00E11F40"/>
    <w:rsid w:val="00E14030"/>
    <w:rsid w:val="00E21046"/>
    <w:rsid w:val="00E21A9B"/>
    <w:rsid w:val="00E24667"/>
    <w:rsid w:val="00E45E97"/>
    <w:rsid w:val="00E50D15"/>
    <w:rsid w:val="00E630AA"/>
    <w:rsid w:val="00E63C6D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238"/>
    <w:rsid w:val="00F014E1"/>
    <w:rsid w:val="00F02350"/>
    <w:rsid w:val="00F0374E"/>
    <w:rsid w:val="00F049C1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447EF"/>
    <w:rsid w:val="00F534AE"/>
    <w:rsid w:val="00F534D7"/>
    <w:rsid w:val="00F549DC"/>
    <w:rsid w:val="00F61E20"/>
    <w:rsid w:val="00F6736E"/>
    <w:rsid w:val="00F7115B"/>
    <w:rsid w:val="00F71DB3"/>
    <w:rsid w:val="00F92707"/>
    <w:rsid w:val="00F9749E"/>
    <w:rsid w:val="00F97F66"/>
    <w:rsid w:val="00FA157D"/>
    <w:rsid w:val="00FB3955"/>
    <w:rsid w:val="00FC341F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1E7179"/>
  <w15:chartTrackingRefBased/>
  <w15:docId w15:val="{A23C8417-50A1-4CE1-81A2-B5A51FC7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17EDA-C74A-4EA3-A246-7C8A48FF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</Template>
  <TotalTime>62</TotalTime>
  <Pages>5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宋亞偉</cp:lastModifiedBy>
  <cp:revision>87</cp:revision>
  <dcterms:created xsi:type="dcterms:W3CDTF">2018-03-14T04:06:00Z</dcterms:created>
  <dcterms:modified xsi:type="dcterms:W3CDTF">2018-03-30T10:24:00Z</dcterms:modified>
  <cp:version>1.0</cp:version>
</cp:coreProperties>
</file>